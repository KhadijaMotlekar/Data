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78C77" w14:textId="03CE451F" w:rsidR="00C6554A" w:rsidRDefault="00C6554A" w:rsidP="00C6554A">
      <w:pPr>
        <w:pStyle w:val="Photo"/>
        <w:rPr>
          <w:noProof/>
          <w:lang w:eastAsia="en-GB"/>
        </w:rPr>
      </w:pPr>
      <w:bookmarkStart w:id="0" w:name="_Toc321147149"/>
      <w:bookmarkStart w:id="1" w:name="_Toc318188227"/>
      <w:bookmarkStart w:id="2" w:name="_Toc318188327"/>
      <w:bookmarkStart w:id="3" w:name="_Toc318189312"/>
      <w:bookmarkStart w:id="4" w:name="_Toc321147011"/>
    </w:p>
    <w:p w14:paraId="1B3E6A57" w14:textId="77777777" w:rsidR="008F1B49" w:rsidRDefault="008F1B49" w:rsidP="00C6554A">
      <w:pPr>
        <w:pStyle w:val="Photo"/>
        <w:rPr>
          <w:noProof/>
          <w:lang w:eastAsia="en-GB"/>
        </w:rPr>
      </w:pPr>
    </w:p>
    <w:p w14:paraId="3E2A75EA" w14:textId="77777777" w:rsidR="008F1B49" w:rsidRDefault="008F1B49" w:rsidP="00C6554A">
      <w:pPr>
        <w:pStyle w:val="Photo"/>
        <w:rPr>
          <w:noProof/>
          <w:lang w:eastAsia="en-GB"/>
        </w:rPr>
      </w:pPr>
    </w:p>
    <w:p w14:paraId="7DFA67F2" w14:textId="77777777" w:rsidR="008F1B49" w:rsidRDefault="008F1B49" w:rsidP="00C6554A">
      <w:pPr>
        <w:pStyle w:val="Photo"/>
        <w:rPr>
          <w:noProof/>
          <w:lang w:eastAsia="en-GB"/>
        </w:rPr>
      </w:pPr>
    </w:p>
    <w:p w14:paraId="7EABBE99" w14:textId="77777777" w:rsidR="008F1B49" w:rsidRDefault="008F1B49" w:rsidP="00C6554A">
      <w:pPr>
        <w:pStyle w:val="Photo"/>
        <w:rPr>
          <w:noProof/>
          <w:lang w:eastAsia="en-GB"/>
        </w:rPr>
      </w:pPr>
    </w:p>
    <w:p w14:paraId="1DBBF1EA" w14:textId="77777777" w:rsidR="008F1B49" w:rsidRDefault="008F1B49" w:rsidP="00C6554A">
      <w:pPr>
        <w:pStyle w:val="Photo"/>
        <w:rPr>
          <w:noProof/>
          <w:lang w:eastAsia="en-GB"/>
        </w:rPr>
      </w:pPr>
    </w:p>
    <w:p w14:paraId="4E3C5B13" w14:textId="77777777" w:rsidR="008F1B49" w:rsidRDefault="008F1B49" w:rsidP="00C6554A">
      <w:pPr>
        <w:pStyle w:val="Photo"/>
        <w:rPr>
          <w:noProof/>
          <w:lang w:eastAsia="en-GB"/>
        </w:rPr>
      </w:pPr>
    </w:p>
    <w:p w14:paraId="0A72BC3C" w14:textId="77777777" w:rsidR="008F1B49" w:rsidRDefault="008F1B49" w:rsidP="00C6554A">
      <w:pPr>
        <w:pStyle w:val="Photo"/>
      </w:pPr>
    </w:p>
    <w:p w14:paraId="0A7F6E1C" w14:textId="77777777" w:rsidR="008F1B49" w:rsidRPr="00F737E1" w:rsidRDefault="008F1B49" w:rsidP="00C6554A">
      <w:pPr>
        <w:pStyle w:val="Photo"/>
      </w:pPr>
    </w:p>
    <w:bookmarkEnd w:id="0"/>
    <w:bookmarkEnd w:id="1"/>
    <w:bookmarkEnd w:id="2"/>
    <w:bookmarkEnd w:id="3"/>
    <w:bookmarkEnd w:id="4"/>
    <w:p w14:paraId="6E94BD92" w14:textId="5590D2CD" w:rsidR="00C6554A" w:rsidRPr="008F1B49" w:rsidRDefault="0049584E" w:rsidP="00C6554A">
      <w:pPr>
        <w:pStyle w:val="Title"/>
        <w:rPr>
          <w:sz w:val="120"/>
          <w:szCs w:val="120"/>
        </w:rPr>
      </w:pPr>
      <w:r w:rsidRPr="008F1B49">
        <w:rPr>
          <w:sz w:val="120"/>
          <w:szCs w:val="120"/>
        </w:rPr>
        <w:t>Salary of different d</w:t>
      </w:r>
      <w:r w:rsidR="002E02D2" w:rsidRPr="008F1B49">
        <w:rPr>
          <w:sz w:val="120"/>
          <w:szCs w:val="120"/>
        </w:rPr>
        <w:t>egrees</w:t>
      </w:r>
    </w:p>
    <w:p w14:paraId="5B396C1E" w14:textId="4A3AE1FD" w:rsidR="00C6554A" w:rsidRDefault="00C6554A" w:rsidP="00F737E1">
      <w:pPr>
        <w:pStyle w:val="Subtitle"/>
        <w:jc w:val="left"/>
      </w:pPr>
    </w:p>
    <w:p w14:paraId="6EABED16" w14:textId="77777777" w:rsidR="008F1B49" w:rsidRDefault="008F1B49" w:rsidP="00F737E1">
      <w:pPr>
        <w:pStyle w:val="Subtitle"/>
        <w:jc w:val="left"/>
      </w:pPr>
    </w:p>
    <w:p w14:paraId="7C7EC329" w14:textId="77777777" w:rsidR="008F1B49" w:rsidRDefault="008F1B49" w:rsidP="00F737E1">
      <w:pPr>
        <w:pStyle w:val="Subtitle"/>
        <w:jc w:val="left"/>
      </w:pPr>
    </w:p>
    <w:p w14:paraId="2612053D" w14:textId="77777777" w:rsidR="008F1B49" w:rsidRDefault="008F1B49" w:rsidP="00F737E1">
      <w:pPr>
        <w:pStyle w:val="Subtitle"/>
        <w:jc w:val="left"/>
      </w:pPr>
    </w:p>
    <w:p w14:paraId="1C5FCD0E" w14:textId="77777777" w:rsidR="008F1B49" w:rsidRDefault="008F1B49" w:rsidP="00F737E1">
      <w:pPr>
        <w:pStyle w:val="Subtitle"/>
        <w:jc w:val="left"/>
      </w:pPr>
    </w:p>
    <w:p w14:paraId="224A4809" w14:textId="77777777" w:rsidR="008F1B49" w:rsidRDefault="008F1B49" w:rsidP="00F737E1">
      <w:pPr>
        <w:pStyle w:val="Subtitle"/>
        <w:jc w:val="left"/>
      </w:pPr>
    </w:p>
    <w:p w14:paraId="16BA52B8" w14:textId="77777777" w:rsidR="008F1B49" w:rsidRDefault="008F1B49" w:rsidP="00F737E1">
      <w:pPr>
        <w:pStyle w:val="Subtitle"/>
        <w:jc w:val="left"/>
      </w:pPr>
    </w:p>
    <w:p w14:paraId="05042155" w14:textId="77777777" w:rsidR="008F1B49" w:rsidRDefault="008F1B49" w:rsidP="00F737E1">
      <w:pPr>
        <w:pStyle w:val="Subtitle"/>
        <w:jc w:val="left"/>
      </w:pPr>
    </w:p>
    <w:p w14:paraId="54B35409" w14:textId="77777777" w:rsidR="008F1B49" w:rsidRPr="00F737E1" w:rsidRDefault="008F1B49" w:rsidP="00F737E1">
      <w:pPr>
        <w:pStyle w:val="Subtitle"/>
        <w:jc w:val="left"/>
      </w:pPr>
    </w:p>
    <w:p w14:paraId="44F5B242" w14:textId="30A5E542" w:rsidR="008F39EE" w:rsidRPr="008F1B49" w:rsidRDefault="009D4A07" w:rsidP="008F39EE">
      <w:pPr>
        <w:pStyle w:val="ContactInfo"/>
        <w:rPr>
          <w:sz w:val="28"/>
        </w:rPr>
      </w:pPr>
      <w:r>
        <w:rPr>
          <w:sz w:val="28"/>
        </w:rPr>
        <w:t>Khadija Motlekar</w:t>
      </w:r>
      <w:bookmarkStart w:id="5" w:name="_GoBack"/>
      <w:bookmarkEnd w:id="5"/>
      <w:r w:rsidR="00C6554A" w:rsidRPr="008F1B49">
        <w:rPr>
          <w:sz w:val="28"/>
        </w:rPr>
        <w:t xml:space="preserve"> | </w:t>
      </w:r>
      <w:r w:rsidR="00F737E1" w:rsidRPr="008F1B49">
        <w:rPr>
          <w:sz w:val="28"/>
        </w:rPr>
        <w:t>Data Visualis</w:t>
      </w:r>
      <w:r w:rsidR="008F39EE" w:rsidRPr="008F1B49">
        <w:rPr>
          <w:sz w:val="28"/>
        </w:rPr>
        <w:t>ation and the Web</w:t>
      </w:r>
    </w:p>
    <w:p w14:paraId="20C47561" w14:textId="77777777" w:rsidR="008F39EE" w:rsidRPr="008F1B49" w:rsidRDefault="00C6554A" w:rsidP="008F39EE">
      <w:pPr>
        <w:pStyle w:val="ContactInfo"/>
        <w:rPr>
          <w:sz w:val="28"/>
        </w:rPr>
      </w:pPr>
      <w:r w:rsidRPr="008F1B49">
        <w:rPr>
          <w:sz w:val="28"/>
        </w:rPr>
        <w:t xml:space="preserve">| </w:t>
      </w:r>
      <w:r w:rsidR="008F39EE" w:rsidRPr="008F1B49">
        <w:rPr>
          <w:sz w:val="28"/>
        </w:rPr>
        <w:t>14/12/18</w:t>
      </w:r>
    </w:p>
    <w:p w14:paraId="2BD7D731" w14:textId="77777777" w:rsidR="008F39EE" w:rsidRPr="00F737E1" w:rsidRDefault="008F39EE">
      <w:r w:rsidRPr="00F737E1">
        <w:br w:type="page"/>
      </w:r>
    </w:p>
    <w:p w14:paraId="6B66A99C" w14:textId="5C85B277" w:rsidR="00F737E1" w:rsidRPr="00F737E1" w:rsidRDefault="00F737E1" w:rsidP="00486865">
      <w:pPr>
        <w:pStyle w:val="ContactInfo"/>
        <w:spacing w:line="276" w:lineRule="auto"/>
        <w:jc w:val="both"/>
        <w:rPr>
          <w:color w:val="auto"/>
          <w:sz w:val="24"/>
        </w:rPr>
      </w:pPr>
      <w:r w:rsidRPr="00F737E1">
        <w:rPr>
          <w:color w:val="auto"/>
          <w:sz w:val="28"/>
        </w:rPr>
        <w:lastRenderedPageBreak/>
        <w:t>Introduction:</w:t>
      </w:r>
    </w:p>
    <w:p w14:paraId="101C758C" w14:textId="1BE2D33C" w:rsidR="00F737E1" w:rsidRDefault="00F737E1" w:rsidP="002E02D2">
      <w:pPr>
        <w:pStyle w:val="ContactInfo"/>
        <w:spacing w:after="240" w:line="276" w:lineRule="auto"/>
        <w:jc w:val="both"/>
        <w:rPr>
          <w:color w:val="auto"/>
          <w:sz w:val="24"/>
        </w:rPr>
      </w:pPr>
      <w:r w:rsidRPr="00F737E1">
        <w:rPr>
          <w:color w:val="auto"/>
          <w:sz w:val="24"/>
        </w:rPr>
        <w:t xml:space="preserve">In this report, I will analyse </w:t>
      </w:r>
      <w:r w:rsidR="002E02D2">
        <w:rPr>
          <w:color w:val="auto"/>
          <w:sz w:val="24"/>
        </w:rPr>
        <w:t xml:space="preserve">different degrees and the salary received </w:t>
      </w:r>
      <w:r w:rsidR="003A6D16">
        <w:rPr>
          <w:color w:val="auto"/>
          <w:sz w:val="24"/>
        </w:rPr>
        <w:t>by the degrees.</w:t>
      </w:r>
      <w:r w:rsidR="00537E63">
        <w:rPr>
          <w:color w:val="auto"/>
          <w:sz w:val="24"/>
        </w:rPr>
        <w:t xml:space="preserve"> I will take into account the starting salary, mid-career salary and the field of the degree.</w:t>
      </w:r>
    </w:p>
    <w:p w14:paraId="12673B2F" w14:textId="3BC4F06C" w:rsidR="008F39EE" w:rsidRPr="00F737E1" w:rsidRDefault="008F39EE" w:rsidP="00C24CE2">
      <w:pPr>
        <w:pStyle w:val="ContactInfo"/>
        <w:tabs>
          <w:tab w:val="right" w:pos="8640"/>
        </w:tabs>
        <w:spacing w:after="240" w:line="276" w:lineRule="auto"/>
        <w:jc w:val="both"/>
        <w:rPr>
          <w:color w:val="auto"/>
          <w:sz w:val="28"/>
        </w:rPr>
      </w:pPr>
      <w:r w:rsidRPr="00F737E1">
        <w:rPr>
          <w:color w:val="auto"/>
          <w:sz w:val="28"/>
        </w:rPr>
        <w:t>Research topic:</w:t>
      </w:r>
    </w:p>
    <w:p w14:paraId="0A8FBEBD" w14:textId="3C01E928" w:rsidR="00CE2ADB" w:rsidRDefault="00A24086" w:rsidP="00C24CE2">
      <w:pPr>
        <w:pStyle w:val="ContactInfo"/>
        <w:spacing w:after="240" w:line="276" w:lineRule="auto"/>
        <w:jc w:val="both"/>
        <w:rPr>
          <w:color w:val="auto"/>
          <w:sz w:val="24"/>
        </w:rPr>
      </w:pPr>
      <w:r>
        <w:rPr>
          <w:color w:val="auto"/>
          <w:sz w:val="24"/>
        </w:rPr>
        <w:t>The motivation for this topic came from an article I read about on salary and degrees</w:t>
      </w:r>
      <w:r w:rsidR="001E478A">
        <w:rPr>
          <w:color w:val="auto"/>
          <w:sz w:val="24"/>
        </w:rPr>
        <w:t xml:space="preserve"> </w:t>
      </w:r>
      <w:r w:rsidR="001E478A">
        <w:rPr>
          <w:color w:val="auto"/>
          <w:sz w:val="24"/>
          <w:vertAlign w:val="superscript"/>
        </w:rPr>
        <w:t>[1]</w:t>
      </w:r>
      <w:r>
        <w:rPr>
          <w:color w:val="auto"/>
          <w:sz w:val="24"/>
        </w:rPr>
        <w:t xml:space="preserve">. After reading the article, I wanted to know which degree pays the highest salary at the beginning and midway through a person’s career. </w:t>
      </w:r>
      <w:r w:rsidR="00CE2ADB">
        <w:rPr>
          <w:color w:val="auto"/>
          <w:sz w:val="24"/>
        </w:rPr>
        <w:t>As s</w:t>
      </w:r>
      <w:r w:rsidR="003A6D16">
        <w:rPr>
          <w:color w:val="auto"/>
          <w:sz w:val="24"/>
        </w:rPr>
        <w:t xml:space="preserve">ome degrees have a higher salary compared to others. These salaries are divided into starting salary and mid-career salary. The change in the salary from start to mid-career is high for some degrees and low for others. </w:t>
      </w:r>
      <w:r w:rsidR="00CE2ADB">
        <w:rPr>
          <w:color w:val="auto"/>
          <w:sz w:val="24"/>
        </w:rPr>
        <w:t>I wanted to find out whether different</w:t>
      </w:r>
      <w:r w:rsidR="00A85F9E">
        <w:rPr>
          <w:color w:val="auto"/>
          <w:sz w:val="24"/>
        </w:rPr>
        <w:t xml:space="preserve"> field</w:t>
      </w:r>
      <w:r w:rsidR="00CE2ADB">
        <w:rPr>
          <w:color w:val="auto"/>
          <w:sz w:val="24"/>
        </w:rPr>
        <w:t>s such as</w:t>
      </w:r>
      <w:r w:rsidR="00A85F9E">
        <w:rPr>
          <w:color w:val="auto"/>
          <w:sz w:val="24"/>
        </w:rPr>
        <w:t xml:space="preserve">; science, </w:t>
      </w:r>
      <w:r w:rsidR="00A108A7">
        <w:rPr>
          <w:color w:val="auto"/>
          <w:sz w:val="24"/>
        </w:rPr>
        <w:t xml:space="preserve">arts, commerce, engineering </w:t>
      </w:r>
      <w:r w:rsidR="00CE2ADB">
        <w:rPr>
          <w:color w:val="auto"/>
          <w:sz w:val="24"/>
        </w:rPr>
        <w:t>have a higher salary that others.</w:t>
      </w:r>
      <w:r w:rsidR="00D61E7F">
        <w:rPr>
          <w:color w:val="auto"/>
          <w:sz w:val="24"/>
        </w:rPr>
        <w:t xml:space="preserve"> In addition to this, I was curious about finding out which degree has the highest and lowest salary difference between the starting salary and mid-career salary.</w:t>
      </w:r>
    </w:p>
    <w:p w14:paraId="74CD6681" w14:textId="4795168D" w:rsidR="00A108A7" w:rsidRDefault="00A108A7" w:rsidP="00A108A7">
      <w:pPr>
        <w:pStyle w:val="ContactInfo"/>
        <w:spacing w:line="276" w:lineRule="auto"/>
        <w:jc w:val="both"/>
        <w:rPr>
          <w:color w:val="auto"/>
          <w:sz w:val="24"/>
        </w:rPr>
      </w:pPr>
      <w:r>
        <w:rPr>
          <w:color w:val="auto"/>
          <w:sz w:val="24"/>
        </w:rPr>
        <w:t>In this report, I want to find out:</w:t>
      </w:r>
    </w:p>
    <w:p w14:paraId="7E566612" w14:textId="491311F2" w:rsidR="00A108A7" w:rsidRDefault="00A108A7" w:rsidP="00A108A7">
      <w:pPr>
        <w:pStyle w:val="ContactInfo"/>
        <w:numPr>
          <w:ilvl w:val="0"/>
          <w:numId w:val="20"/>
        </w:numPr>
        <w:spacing w:line="276" w:lineRule="auto"/>
        <w:jc w:val="both"/>
        <w:rPr>
          <w:color w:val="auto"/>
          <w:sz w:val="24"/>
        </w:rPr>
      </w:pPr>
      <w:r>
        <w:rPr>
          <w:color w:val="auto"/>
          <w:sz w:val="24"/>
        </w:rPr>
        <w:t>if there is a significant change in the starting and mid-career salary of the degrees</w:t>
      </w:r>
      <w:r w:rsidR="00F73AAC">
        <w:rPr>
          <w:color w:val="auto"/>
          <w:sz w:val="24"/>
        </w:rPr>
        <w:t xml:space="preserve"> </w:t>
      </w:r>
    </w:p>
    <w:p w14:paraId="306C3100" w14:textId="5B7AC311" w:rsidR="00EA6529" w:rsidRDefault="00A108A7" w:rsidP="00A108A7">
      <w:pPr>
        <w:pStyle w:val="ContactInfo"/>
        <w:numPr>
          <w:ilvl w:val="0"/>
          <w:numId w:val="20"/>
        </w:numPr>
        <w:spacing w:line="276" w:lineRule="auto"/>
        <w:jc w:val="both"/>
        <w:rPr>
          <w:color w:val="auto"/>
          <w:sz w:val="24"/>
        </w:rPr>
      </w:pPr>
      <w:r>
        <w:rPr>
          <w:color w:val="auto"/>
          <w:sz w:val="24"/>
        </w:rPr>
        <w:t>does the type of field have an effect on the starting salary</w:t>
      </w:r>
    </w:p>
    <w:p w14:paraId="3CEE8337" w14:textId="77777777" w:rsidR="00C24CE2" w:rsidRDefault="00A108A7" w:rsidP="00C24CE2">
      <w:pPr>
        <w:pStyle w:val="ContactInfo"/>
        <w:numPr>
          <w:ilvl w:val="0"/>
          <w:numId w:val="20"/>
        </w:numPr>
        <w:spacing w:line="276" w:lineRule="auto"/>
        <w:jc w:val="both"/>
        <w:rPr>
          <w:color w:val="auto"/>
          <w:sz w:val="24"/>
        </w:rPr>
      </w:pPr>
      <w:r>
        <w:rPr>
          <w:color w:val="auto"/>
          <w:sz w:val="24"/>
        </w:rPr>
        <w:t xml:space="preserve">which degree has the highest and lowest </w:t>
      </w:r>
      <w:r w:rsidR="00CE2ADB">
        <w:rPr>
          <w:color w:val="auto"/>
          <w:sz w:val="24"/>
        </w:rPr>
        <w:t>difference</w:t>
      </w:r>
      <w:r>
        <w:rPr>
          <w:color w:val="auto"/>
          <w:sz w:val="24"/>
        </w:rPr>
        <w:t xml:space="preserve"> in salary</w:t>
      </w:r>
    </w:p>
    <w:p w14:paraId="51BC97D7" w14:textId="6B8E63E3" w:rsidR="0049584E" w:rsidRPr="00C24CE2" w:rsidRDefault="00844032" w:rsidP="00C24CE2">
      <w:pPr>
        <w:pStyle w:val="ContactInfo"/>
        <w:spacing w:before="240" w:after="240" w:line="276" w:lineRule="auto"/>
        <w:jc w:val="both"/>
        <w:rPr>
          <w:color w:val="auto"/>
          <w:sz w:val="24"/>
        </w:rPr>
      </w:pPr>
      <w:r w:rsidRPr="00C24CE2">
        <w:rPr>
          <w:color w:val="auto"/>
          <w:sz w:val="24"/>
        </w:rPr>
        <w:t>From the many articles I read, the information that was highlighted the most was that science degrees, earn more than any other field. The highest paying degree is a science degree</w:t>
      </w:r>
      <w:r w:rsidR="00CD1726" w:rsidRPr="00C24CE2">
        <w:rPr>
          <w:color w:val="auto"/>
          <w:sz w:val="24"/>
        </w:rPr>
        <w:t>; medicine, veterinary and dentistry, in second place is Economics an Arts degree</w:t>
      </w:r>
      <w:r w:rsidR="00387E4E">
        <w:rPr>
          <w:color w:val="auto"/>
          <w:sz w:val="24"/>
        </w:rPr>
        <w:t xml:space="preserve"> </w:t>
      </w:r>
      <w:r w:rsidR="00387E4E">
        <w:rPr>
          <w:color w:val="auto"/>
          <w:sz w:val="24"/>
          <w:vertAlign w:val="superscript"/>
        </w:rPr>
        <w:t>[2]</w:t>
      </w:r>
      <w:r w:rsidR="00CD1726" w:rsidRPr="00C24CE2">
        <w:rPr>
          <w:color w:val="auto"/>
          <w:sz w:val="24"/>
        </w:rPr>
        <w:t xml:space="preserve">. </w:t>
      </w:r>
      <w:r w:rsidR="008E2F9F" w:rsidRPr="00C24CE2">
        <w:rPr>
          <w:color w:val="auto"/>
          <w:sz w:val="24"/>
        </w:rPr>
        <w:t>When it comes to choosing a career, people mostly pick the most generic ones like law, psychology or medicine (in 2</w:t>
      </w:r>
      <w:r w:rsidR="009205A4" w:rsidRPr="00C24CE2">
        <w:rPr>
          <w:color w:val="auto"/>
          <w:sz w:val="24"/>
        </w:rPr>
        <w:t xml:space="preserve">017), without actually knowing how much these degrees earn. From this research, I am hoping to point out the degrees that have the highest and lowest starting salary as well as mid-career salary. </w:t>
      </w:r>
    </w:p>
    <w:p w14:paraId="40C8DB8F" w14:textId="773B546F" w:rsidR="008F39EE" w:rsidRDefault="008F39EE" w:rsidP="00596B1F">
      <w:pPr>
        <w:pStyle w:val="ContactInfo"/>
        <w:spacing w:after="240" w:line="276" w:lineRule="auto"/>
        <w:jc w:val="both"/>
        <w:rPr>
          <w:color w:val="auto"/>
          <w:sz w:val="24"/>
        </w:rPr>
      </w:pPr>
      <w:r w:rsidRPr="00F737E1">
        <w:rPr>
          <w:color w:val="auto"/>
          <w:sz w:val="28"/>
        </w:rPr>
        <w:t>Data:</w:t>
      </w:r>
    </w:p>
    <w:p w14:paraId="43B95851" w14:textId="0C0A91E7" w:rsidR="00596B1F" w:rsidRDefault="00A92961" w:rsidP="00AD4C59">
      <w:pPr>
        <w:pStyle w:val="ContactInfo"/>
        <w:spacing w:line="276" w:lineRule="auto"/>
        <w:jc w:val="both"/>
        <w:rPr>
          <w:color w:val="auto"/>
          <w:sz w:val="24"/>
        </w:rPr>
      </w:pPr>
      <w:r>
        <w:rPr>
          <w:color w:val="auto"/>
          <w:sz w:val="24"/>
        </w:rPr>
        <w:t>The data on degrees and the salary they earn was</w:t>
      </w:r>
      <w:r w:rsidR="009205A4">
        <w:rPr>
          <w:color w:val="auto"/>
          <w:sz w:val="24"/>
        </w:rPr>
        <w:t xml:space="preserve"> </w:t>
      </w:r>
      <w:r>
        <w:rPr>
          <w:color w:val="auto"/>
          <w:sz w:val="24"/>
        </w:rPr>
        <w:t xml:space="preserve">taken </w:t>
      </w:r>
      <w:r w:rsidR="009205A4">
        <w:rPr>
          <w:color w:val="auto"/>
          <w:sz w:val="24"/>
        </w:rPr>
        <w:t>from</w:t>
      </w:r>
      <w:r>
        <w:rPr>
          <w:color w:val="auto"/>
          <w:sz w:val="24"/>
        </w:rPr>
        <w:t xml:space="preserve"> a website called</w:t>
      </w:r>
      <w:r w:rsidR="009205A4">
        <w:rPr>
          <w:color w:val="auto"/>
          <w:sz w:val="24"/>
        </w:rPr>
        <w:t xml:space="preserve"> Kaggle</w:t>
      </w:r>
      <w:r w:rsidR="00387E4E">
        <w:rPr>
          <w:color w:val="auto"/>
          <w:sz w:val="24"/>
        </w:rPr>
        <w:t xml:space="preserve"> </w:t>
      </w:r>
      <w:r w:rsidR="00387E4E">
        <w:rPr>
          <w:color w:val="auto"/>
          <w:sz w:val="24"/>
          <w:vertAlign w:val="superscript"/>
        </w:rPr>
        <w:t>[3]</w:t>
      </w:r>
      <w:r w:rsidR="009205A4">
        <w:rPr>
          <w:color w:val="auto"/>
          <w:sz w:val="24"/>
        </w:rPr>
        <w:t xml:space="preserve">. Kaggle is an online community for data scientists and </w:t>
      </w:r>
      <w:r w:rsidR="002E3852">
        <w:rPr>
          <w:color w:val="auto"/>
          <w:sz w:val="24"/>
        </w:rPr>
        <w:t>machine learners. Kaggle allows users to find and publish datasets, explore and build models for predicting and describing the data. I came across this dataset while looking for a dataset for a previous idea of mines.</w:t>
      </w:r>
    </w:p>
    <w:p w14:paraId="479C5960" w14:textId="320BDC4E" w:rsidR="002E3852" w:rsidRDefault="002E3852" w:rsidP="002E3852">
      <w:pPr>
        <w:pStyle w:val="ContactInfo"/>
        <w:spacing w:after="240"/>
        <w:jc w:val="both"/>
        <w:rPr>
          <w:color w:val="auto"/>
          <w:sz w:val="24"/>
        </w:rPr>
      </w:pPr>
      <w:r>
        <w:rPr>
          <w:color w:val="auto"/>
          <w:sz w:val="24"/>
        </w:rPr>
        <w:t xml:space="preserve">The dataset contained 8 columns and 50 rows. The dataset contained columns for degrees, starting </w:t>
      </w:r>
      <w:r w:rsidR="00A92961">
        <w:rPr>
          <w:color w:val="auto"/>
          <w:sz w:val="24"/>
        </w:rPr>
        <w:t xml:space="preserve">median </w:t>
      </w:r>
      <w:r>
        <w:rPr>
          <w:color w:val="auto"/>
          <w:sz w:val="24"/>
        </w:rPr>
        <w:t xml:space="preserve">salary, mid-career </w:t>
      </w:r>
      <w:r w:rsidR="00A92961">
        <w:rPr>
          <w:color w:val="auto"/>
          <w:sz w:val="24"/>
        </w:rPr>
        <w:t xml:space="preserve">median </w:t>
      </w:r>
      <w:r>
        <w:rPr>
          <w:color w:val="auto"/>
          <w:sz w:val="24"/>
        </w:rPr>
        <w:t>salary, percent change from starting to mid-career salary, mid-career 10</w:t>
      </w:r>
      <w:r w:rsidRPr="002E3852">
        <w:rPr>
          <w:color w:val="auto"/>
          <w:sz w:val="24"/>
          <w:vertAlign w:val="superscript"/>
        </w:rPr>
        <w:t>th</w:t>
      </w:r>
      <w:r>
        <w:rPr>
          <w:color w:val="auto"/>
          <w:sz w:val="24"/>
        </w:rPr>
        <w:t xml:space="preserve"> percentile salary, mid-career 25</w:t>
      </w:r>
      <w:r w:rsidRPr="002E3852">
        <w:rPr>
          <w:color w:val="auto"/>
          <w:sz w:val="24"/>
          <w:vertAlign w:val="superscript"/>
        </w:rPr>
        <w:t>th</w:t>
      </w:r>
      <w:r>
        <w:rPr>
          <w:color w:val="auto"/>
          <w:sz w:val="24"/>
        </w:rPr>
        <w:t xml:space="preserve"> percentile salary, </w:t>
      </w:r>
      <w:r>
        <w:rPr>
          <w:color w:val="auto"/>
          <w:sz w:val="24"/>
        </w:rPr>
        <w:lastRenderedPageBreak/>
        <w:t>mid-career 75</w:t>
      </w:r>
      <w:r w:rsidRPr="002E3852">
        <w:rPr>
          <w:color w:val="auto"/>
          <w:sz w:val="24"/>
          <w:vertAlign w:val="superscript"/>
        </w:rPr>
        <w:t>th</w:t>
      </w:r>
      <w:r>
        <w:rPr>
          <w:color w:val="auto"/>
          <w:sz w:val="24"/>
        </w:rPr>
        <w:t xml:space="preserve"> percentile salary and mid-career 90</w:t>
      </w:r>
      <w:r w:rsidRPr="002E3852">
        <w:rPr>
          <w:color w:val="auto"/>
          <w:sz w:val="24"/>
          <w:vertAlign w:val="superscript"/>
        </w:rPr>
        <w:t>th</w:t>
      </w:r>
      <w:r>
        <w:rPr>
          <w:color w:val="auto"/>
          <w:sz w:val="24"/>
        </w:rPr>
        <w:t xml:space="preserve"> </w:t>
      </w:r>
      <w:r w:rsidR="00A92961">
        <w:rPr>
          <w:color w:val="auto"/>
          <w:sz w:val="24"/>
        </w:rPr>
        <w:t>salary in dollars($). I was not required to change the file type of the data as the file was a comma-separated values (CSV) file. All of the columns in the dataset were useful and necessary for the research I wanted to conduct. Due to this, I didn’t drop any of the columns in the code. Along with the columns given, I added my own column to describe the field in which the degrees belonged to</w:t>
      </w:r>
      <w:r w:rsidR="000846A5">
        <w:rPr>
          <w:color w:val="auto"/>
          <w:sz w:val="24"/>
        </w:rPr>
        <w:t xml:space="preserve"> </w:t>
      </w:r>
      <w:r w:rsidR="000846A5">
        <w:rPr>
          <w:color w:val="auto"/>
          <w:sz w:val="24"/>
          <w:vertAlign w:val="superscript"/>
        </w:rPr>
        <w:t>[4]</w:t>
      </w:r>
      <w:r w:rsidR="00A92961">
        <w:rPr>
          <w:color w:val="auto"/>
          <w:sz w:val="24"/>
        </w:rPr>
        <w:t xml:space="preserve">. The fields columns was an addition made by me to further research the difference in salary </w:t>
      </w:r>
      <w:r w:rsidR="00596B1F">
        <w:rPr>
          <w:color w:val="auto"/>
          <w:sz w:val="24"/>
        </w:rPr>
        <w:t>based on the field in which the degrees belong in, for example Biology is a Science degree and Finance is a Commerce degree.</w:t>
      </w:r>
    </w:p>
    <w:p w14:paraId="37C11D67" w14:textId="33DF16E0" w:rsidR="00C24CE2" w:rsidRPr="001062C9" w:rsidRDefault="00B835E1" w:rsidP="00C24CE2">
      <w:pPr>
        <w:pStyle w:val="ContactInfo"/>
        <w:spacing w:after="240" w:line="276" w:lineRule="auto"/>
        <w:jc w:val="both"/>
        <w:rPr>
          <w:color w:val="auto"/>
          <w:sz w:val="24"/>
        </w:rPr>
      </w:pPr>
      <w:r>
        <w:rPr>
          <w:noProof/>
          <w:color w:val="auto"/>
          <w:sz w:val="24"/>
          <w:lang w:eastAsia="en-GB"/>
        </w:rPr>
        <mc:AlternateContent>
          <mc:Choice Requires="wpg">
            <w:drawing>
              <wp:anchor distT="0" distB="0" distL="114300" distR="114300" simplePos="0" relativeHeight="251653120" behindDoc="0" locked="0" layoutInCell="1" allowOverlap="1" wp14:anchorId="5FD8174F" wp14:editId="41601E97">
                <wp:simplePos x="0" y="0"/>
                <wp:positionH relativeFrom="column">
                  <wp:posOffset>3524250</wp:posOffset>
                </wp:positionH>
                <wp:positionV relativeFrom="paragraph">
                  <wp:posOffset>1285240</wp:posOffset>
                </wp:positionV>
                <wp:extent cx="1857375" cy="2083435"/>
                <wp:effectExtent l="0" t="0" r="28575" b="12065"/>
                <wp:wrapSquare wrapText="bothSides"/>
                <wp:docPr id="11" name="Group 11"/>
                <wp:cNvGraphicFramePr/>
                <a:graphic xmlns:a="http://schemas.openxmlformats.org/drawingml/2006/main">
                  <a:graphicData uri="http://schemas.microsoft.com/office/word/2010/wordprocessingGroup">
                    <wpg:wgp>
                      <wpg:cNvGrpSpPr/>
                      <wpg:grpSpPr>
                        <a:xfrm>
                          <a:off x="0" y="0"/>
                          <a:ext cx="1857375" cy="2083435"/>
                          <a:chOff x="0" y="0"/>
                          <a:chExt cx="1619250" cy="2083435"/>
                        </a:xfrm>
                      </wpg:grpSpPr>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90575" y="0"/>
                            <a:ext cx="732790" cy="1513840"/>
                          </a:xfrm>
                          <a:prstGeom prst="rect">
                            <a:avLst/>
                          </a:prstGeom>
                          <a:ln>
                            <a:noFill/>
                          </a:ln>
                        </pic:spPr>
                      </pic:pic>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23900" cy="1511300"/>
                          </a:xfrm>
                          <a:prstGeom prst="rect">
                            <a:avLst/>
                          </a:prstGeom>
                          <a:ln>
                            <a:noFill/>
                          </a:ln>
                        </pic:spPr>
                      </pic:pic>
                      <wps:wsp>
                        <wps:cNvPr id="10" name="Text Box 10"/>
                        <wps:cNvSpPr txBox="1"/>
                        <wps:spPr>
                          <a:xfrm>
                            <a:off x="0" y="1571625"/>
                            <a:ext cx="1619250" cy="511810"/>
                          </a:xfrm>
                          <a:prstGeom prst="rect">
                            <a:avLst/>
                          </a:prstGeom>
                          <a:solidFill>
                            <a:prstClr val="white"/>
                          </a:solidFill>
                          <a:ln>
                            <a:solidFill>
                              <a:schemeClr val="tx2"/>
                            </a:solidFill>
                          </a:ln>
                          <a:effectLst/>
                        </wps:spPr>
                        <wps:txbx>
                          <w:txbxContent>
                            <w:p w14:paraId="646377AD" w14:textId="1609BD30" w:rsidR="00CB34E1" w:rsidRPr="006D6337" w:rsidRDefault="00CB34E1" w:rsidP="00C24CE2">
                              <w:pPr>
                                <w:pStyle w:val="Caption"/>
                                <w:spacing w:after="0"/>
                                <w:jc w:val="center"/>
                                <w:rPr>
                                  <w:noProof/>
                                  <w:sz w:val="24"/>
                                </w:rPr>
                              </w:pPr>
                              <w:r>
                                <w:t xml:space="preserve">Figure </w:t>
                              </w:r>
                              <w:r w:rsidR="009714E6">
                                <w:t>1</w:t>
                              </w:r>
                              <w:r>
                                <w:t xml:space="preserve"> the </w:t>
                              </w:r>
                              <w:r w:rsidR="00B835E1">
                                <w:t>dollar</w:t>
                              </w:r>
                              <w:r>
                                <w:t xml:space="preserve"> sign and commas </w:t>
                              </w:r>
                              <w:r>
                                <w:rPr>
                                  <w:noProof/>
                                </w:rPr>
                                <w:t>removed from the column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FD8174F" id="Group 11" o:spid="_x0000_s1026" style="position:absolute;left:0;text-align:left;margin-left:277.5pt;margin-top:101.2pt;width:146.25pt;height:164.05pt;z-index:251653120;mso-width-relative:margin" coordsize="16192,20834"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7905;width:7328;height:15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oQynEAAAA2gAAAA8AAABkcnMvZG93bnJldi54bWxEj8FqwzAQRO+F/oPYQi+lltODSdwooQ0N&#10;hB4c7PoDFmtrmVgrYymJm6+vAoEch5l5wyzXk+3FiUbfOVYwS1IQxI3THbcK6p/t6xyED8gae8ek&#10;4I88rFePD0vMtTtzSacqtCJC2OeowIQw5FL6xpBFn7iBOHq/brQYohxbqUc8R7jt5VuaZtJix3HB&#10;4EAbQ82hOloFX7x4+fzut+VlMIU97OtNsW8qpZ6fpo93EIGmcA/f2jutIIPrlXgD5O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ooQynEAAAA2gAAAA8AAAAAAAAAAAAAAAAA&#10;nwIAAGRycy9kb3ducmV2LnhtbFBLBQYAAAAABAAEAPcAAACQAwAAAAA=&#10;">
                  <v:imagedata r:id="rId10" o:title=""/>
                  <v:path arrowok="t"/>
                </v:shape>
                <v:shape id="Picture 5" o:spid="_x0000_s1028" type="#_x0000_t75" style="position:absolute;width:7239;height:15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DnmHBAAAA2gAAAA8AAABkcnMvZG93bnJldi54bWxEj0GLwjAUhO8L/ofwBG9rqmJXq1FEEL0t&#10;dtXzo3m2xealJFHrvzcLC3scZuYbZrnuTCMe5HxtWcFomIAgLqyuuVRw+tl9zkD4gKyxsUwKXuRh&#10;vep9LDHT9slHeuShFBHCPkMFVQhtJqUvKjLoh7Yljt7VOoMhSldK7fAZ4aaR4yRJpcGa40KFLW0r&#10;Km753Sjw6X4++p60dpsek0tz37nzQX8pNeh3mwWIQF34D/+1D1rBFH6vxBsgV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FDnmHBAAAA2g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 Box 10" o:spid="_x0000_s1029" type="#_x0000_t202" style="position:absolute;top:15716;width:16192;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HFvcQA&#10;AADbAAAADwAAAGRycy9kb3ducmV2LnhtbESPQUsDMRCF70L/QxjBm83ag8jatJRCoeJBNtqCt3Ez&#10;bpZuJmsS2/XfOwfB2wzvzXvfLNdTGNSZUu4jG7ibV6CI2+h67gy8ve5uH0DlguxwiEwGfijDejW7&#10;WmLt4oUbOtvSKQnhXKMBX8pYa51bTwHzPI7Eon3GFLDImjrtEl4kPAx6UVX3OmDP0uBxpK2n9mS/&#10;g4Hj4ZgWPtvnr75pXmyo3u1HfjLm5nraPIIqNJV/89/13gm+0MsvMoB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hxb3EAAAA2wAAAA8AAAAAAAAAAAAAAAAAmAIAAGRycy9k&#10;b3ducmV2LnhtbFBLBQYAAAAABAAEAPUAAACJAwAAAAA=&#10;" strokecolor="#4e5b6f [3215]">
                  <v:textbox inset="0,0,0,0">
                    <w:txbxContent>
                      <w:p w14:paraId="646377AD" w14:textId="1609BD30" w:rsidR="00CB34E1" w:rsidRPr="006D6337" w:rsidRDefault="00CB34E1" w:rsidP="00C24CE2">
                        <w:pPr>
                          <w:pStyle w:val="Caption"/>
                          <w:spacing w:after="0"/>
                          <w:jc w:val="center"/>
                          <w:rPr>
                            <w:noProof/>
                            <w:sz w:val="24"/>
                          </w:rPr>
                        </w:pPr>
                        <w:r>
                          <w:t xml:space="preserve">Figure </w:t>
                        </w:r>
                        <w:r w:rsidR="009714E6">
                          <w:t>1</w:t>
                        </w:r>
                        <w:r>
                          <w:t xml:space="preserve"> the </w:t>
                        </w:r>
                        <w:r w:rsidR="00B835E1">
                          <w:t>dollar</w:t>
                        </w:r>
                        <w:r>
                          <w:t xml:space="preserve"> sign and commas </w:t>
                        </w:r>
                        <w:r>
                          <w:rPr>
                            <w:noProof/>
                          </w:rPr>
                          <w:t>removed from the column</w:t>
                        </w:r>
                      </w:p>
                    </w:txbxContent>
                  </v:textbox>
                </v:shape>
                <w10:wrap type="square"/>
              </v:group>
            </w:pict>
          </mc:Fallback>
        </mc:AlternateContent>
      </w:r>
      <w:r w:rsidR="00596B1F">
        <w:rPr>
          <w:color w:val="auto"/>
          <w:sz w:val="24"/>
        </w:rPr>
        <w:t xml:space="preserve">The data given was clean and tidy, there was no need to drop any NaN values from the data. </w:t>
      </w:r>
      <w:r w:rsidR="00EB0E9A">
        <w:rPr>
          <w:color w:val="auto"/>
          <w:sz w:val="24"/>
        </w:rPr>
        <w:t>I renamed the column names to short specific names as the given names where pretty long to type and read. In addition to this, I was</w:t>
      </w:r>
      <w:r w:rsidR="00596B1F">
        <w:rPr>
          <w:color w:val="auto"/>
          <w:sz w:val="24"/>
        </w:rPr>
        <w:t xml:space="preserve"> required to change the data types of the columns from objects to mo</w:t>
      </w:r>
      <w:r w:rsidR="00EB0E9A">
        <w:rPr>
          <w:color w:val="auto"/>
          <w:sz w:val="24"/>
        </w:rPr>
        <w:t xml:space="preserve">re specific types for visualisation. Almost all of the columns were objects except the change in percent column which was </w:t>
      </w:r>
      <w:r w:rsidR="00EB0E9A">
        <w:rPr>
          <w:i/>
          <w:color w:val="auto"/>
          <w:sz w:val="24"/>
        </w:rPr>
        <w:t>float64</w:t>
      </w:r>
      <w:r w:rsidR="00EB0E9A">
        <w:rPr>
          <w:color w:val="auto"/>
          <w:sz w:val="24"/>
        </w:rPr>
        <w:t xml:space="preserve">. For the data to be suitable for visualisation, I had to change the degree column and the field column into </w:t>
      </w:r>
      <w:r w:rsidR="00EB0E9A" w:rsidRPr="001062C9">
        <w:rPr>
          <w:i/>
          <w:color w:val="auto"/>
          <w:sz w:val="24"/>
        </w:rPr>
        <w:t>category</w:t>
      </w:r>
      <w:r w:rsidR="00EB0E9A">
        <w:rPr>
          <w:color w:val="auto"/>
          <w:sz w:val="24"/>
        </w:rPr>
        <w:t xml:space="preserve"> from </w:t>
      </w:r>
      <w:r w:rsidR="00EB0E9A" w:rsidRPr="001062C9">
        <w:rPr>
          <w:i/>
          <w:color w:val="auto"/>
          <w:sz w:val="24"/>
        </w:rPr>
        <w:t>object</w:t>
      </w:r>
      <w:r w:rsidR="00EB0E9A">
        <w:rPr>
          <w:color w:val="auto"/>
          <w:sz w:val="24"/>
        </w:rPr>
        <w:t xml:space="preserve"> and change startSalary, midSalary, mid10, mid25, mid75 and mid90 to </w:t>
      </w:r>
      <w:r w:rsidR="001062C9">
        <w:rPr>
          <w:i/>
          <w:color w:val="auto"/>
          <w:sz w:val="24"/>
        </w:rPr>
        <w:t>float64</w:t>
      </w:r>
      <w:r w:rsidR="001062C9">
        <w:rPr>
          <w:color w:val="auto"/>
          <w:sz w:val="24"/>
        </w:rPr>
        <w:t xml:space="preserve"> from </w:t>
      </w:r>
      <w:r w:rsidR="001062C9">
        <w:rPr>
          <w:i/>
          <w:color w:val="auto"/>
          <w:sz w:val="24"/>
        </w:rPr>
        <w:t>object</w:t>
      </w:r>
      <w:r w:rsidR="001062C9">
        <w:rPr>
          <w:color w:val="auto"/>
          <w:sz w:val="24"/>
        </w:rPr>
        <w:t xml:space="preserve">. However before I could change the data types, I had to remove the $ sign and commas from the data as pandas kept classifying the columns with the $ sign and commas as a </w:t>
      </w:r>
      <w:r w:rsidR="001062C9">
        <w:rPr>
          <w:i/>
          <w:color w:val="auto"/>
          <w:sz w:val="24"/>
        </w:rPr>
        <w:t>string</w:t>
      </w:r>
      <w:r w:rsidR="001062C9">
        <w:rPr>
          <w:color w:val="auto"/>
          <w:sz w:val="24"/>
        </w:rPr>
        <w:t>. To remove the $ sign and commas, I created a ‘for loop’ to go through the data and replace the $ sign and commas with nothing.</w:t>
      </w:r>
    </w:p>
    <w:p w14:paraId="643DFD89" w14:textId="240D78C6" w:rsidR="00B835E1" w:rsidRDefault="00B835E1">
      <w:pPr>
        <w:rPr>
          <w:color w:val="auto"/>
          <w:sz w:val="28"/>
        </w:rPr>
      </w:pPr>
      <w:r>
        <w:rPr>
          <w:noProof/>
          <w:color w:val="auto"/>
          <w:sz w:val="24"/>
          <w:lang w:eastAsia="en-GB"/>
        </w:rPr>
        <mc:AlternateContent>
          <mc:Choice Requires="wpg">
            <w:drawing>
              <wp:anchor distT="0" distB="0" distL="114300" distR="114300" simplePos="0" relativeHeight="251641856" behindDoc="0" locked="0" layoutInCell="1" allowOverlap="1" wp14:anchorId="2030757B" wp14:editId="3CB47F6E">
                <wp:simplePos x="0" y="0"/>
                <wp:positionH relativeFrom="column">
                  <wp:posOffset>190500</wp:posOffset>
                </wp:positionH>
                <wp:positionV relativeFrom="paragraph">
                  <wp:posOffset>280670</wp:posOffset>
                </wp:positionV>
                <wp:extent cx="5114925" cy="2419350"/>
                <wp:effectExtent l="0" t="0" r="9525" b="19050"/>
                <wp:wrapSquare wrapText="bothSides"/>
                <wp:docPr id="8" name="Group 8"/>
                <wp:cNvGraphicFramePr/>
                <a:graphic xmlns:a="http://schemas.openxmlformats.org/drawingml/2006/main">
                  <a:graphicData uri="http://schemas.microsoft.com/office/word/2010/wordprocessingGroup">
                    <wpg:wgp>
                      <wpg:cNvGrpSpPr/>
                      <wpg:grpSpPr>
                        <a:xfrm>
                          <a:off x="0" y="0"/>
                          <a:ext cx="5114925" cy="2419350"/>
                          <a:chOff x="0" y="57150"/>
                          <a:chExt cx="5495925" cy="2171700"/>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57150"/>
                            <a:ext cx="3648075" cy="1695450"/>
                          </a:xfrm>
                          <a:prstGeom prst="rect">
                            <a:avLst/>
                          </a:prstGeom>
                          <a:ln>
                            <a:noFill/>
                          </a:ln>
                        </pic:spPr>
                      </pic:pic>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714750" y="57150"/>
                            <a:ext cx="1781175" cy="1695450"/>
                          </a:xfrm>
                          <a:prstGeom prst="rect">
                            <a:avLst/>
                          </a:prstGeom>
                          <a:ln>
                            <a:noFill/>
                          </a:ln>
                        </pic:spPr>
                      </pic:pic>
                      <wps:wsp>
                        <wps:cNvPr id="4" name="Text Box 4"/>
                        <wps:cNvSpPr txBox="1"/>
                        <wps:spPr>
                          <a:xfrm>
                            <a:off x="114300" y="1828800"/>
                            <a:ext cx="5114926" cy="400050"/>
                          </a:xfrm>
                          <a:prstGeom prst="rect">
                            <a:avLst/>
                          </a:prstGeom>
                          <a:solidFill>
                            <a:prstClr val="white"/>
                          </a:solidFill>
                          <a:ln>
                            <a:solidFill>
                              <a:schemeClr val="tx2"/>
                            </a:solidFill>
                          </a:ln>
                          <a:effectLst/>
                        </wps:spPr>
                        <wps:txbx>
                          <w:txbxContent>
                            <w:p w14:paraId="099E9E12" w14:textId="768863C2" w:rsidR="001062C9" w:rsidRPr="00CB34E1" w:rsidRDefault="009714E6" w:rsidP="009714E6">
                              <w:pPr>
                                <w:pStyle w:val="Caption"/>
                                <w:jc w:val="center"/>
                                <w:rPr>
                                  <w:noProof/>
                                  <w:sz w:val="24"/>
                                </w:rPr>
                              </w:pPr>
                              <w:r>
                                <w:t>Figure 2</w:t>
                              </w:r>
                              <w:r w:rsidR="001062C9" w:rsidRPr="00CB34E1">
                                <w:t xml:space="preserve"> Changes made to the data types of the columns and</w:t>
                              </w:r>
                              <w:r w:rsidR="00CB34E1" w:rsidRPr="00CB34E1">
                                <w:t xml:space="preserve"> the names of the columns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30757B" id="Group 8" o:spid="_x0000_s1030" style="position:absolute;margin-left:15pt;margin-top:22.1pt;width:402.75pt;height:190.5pt;z-index:251641856;mso-width-relative:margin;mso-height-relative:margin" coordorigin=",571" coordsize="54959,2171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">
                <v:shape id="Picture 1" o:spid="_x0000_s1031" type="#_x0000_t75" style="position:absolute;top:571;width:36480;height:1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q7I3BAAAA2gAAAA8AAABkcnMvZG93bnJldi54bWxET01rwkAQvQv9D8sUetNNC4aSuoq0tM3V&#10;tCTpbchOk2h2NmQ3Gv+9Kwiehsf7nNVmMp040uBaywqeFxEI4srqlmsFvz+f81cQziNr7CyTgjM5&#10;2KwfZitMtD3xjo6Zr0UIYZeggsb7PpHSVQ0ZdAvbEwfu3w4GfYBDLfWApxBuOvkSRbE02HJoaLCn&#10;94aqQzYaBdG+SMsij8evfDnG23L59/0he6WeHqftGwhPk7+Lb+5Uh/lwfeV65fo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rq7I3BAAAA2gAAAA8AAAAAAAAAAAAAAAAAnwIA&#10;AGRycy9kb3ducmV2LnhtbFBLBQYAAAAABAAEAPcAAACNAwAAAAA=&#10;">
                  <v:imagedata r:id="rId14" o:title=""/>
                  <v:path arrowok="t"/>
                </v:shape>
                <v:shape id="Picture 2" o:spid="_x0000_s1032" type="#_x0000_t75" style="position:absolute;left:37147;top:571;width:17812;height:1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Kz6XCAAAA2gAAAA8AAABkcnMvZG93bnJldi54bWxEj0FrAjEUhO8F/0N4gpeiWRepshpFhaIn&#10;oVbE42PzzC5uXsIm1W1/vSkUehxm5htmsepsI+7UhtqxgvEoA0FcOl2zUXD6fB/OQISIrLFxTAq+&#10;KcBq2XtZYKHdgz/ofoxGJAiHAhVUMfpCylBWZDGMnCdO3tW1FmOSrZG6xUeC20bmWfYmLdacFir0&#10;tK2ovB2/rAL2PDWbw2V2fq23u00+8eYneqUG/W49BxGpi//hv/ZeK8jh90q6AXL5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is+lwgAAANoAAAAPAAAAAAAAAAAAAAAAAJ8C&#10;AABkcnMvZG93bnJldi54bWxQSwUGAAAAAAQABAD3AAAAjgMAAAAA&#10;">
                  <v:imagedata r:id="rId15" o:title=""/>
                  <v:path arrowok="t"/>
                </v:shape>
                <v:shape id="Text Box 4" o:spid="_x0000_s1033" type="#_x0000_t202" style="position:absolute;left:1143;top:18288;width:51149;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c08MA&#10;AADaAAAADwAAAGRycy9kb3ducmV2LnhtbESPQWsCMRSE7wX/Q3hCbzWrSClbo4ggVDyUTVXw9rp5&#10;3SzdvGyTqNt/3xQKPQ4z8w2zWA2uE1cKsfWsYDopQBDX3rTcKDi8bR+eQMSEbLDzTAq+KcJqObpb&#10;YGn8jSu66tSIDOFYogKbUl9KGWtLDuPE98TZ+/DBYcoyNNIEvGW46+SsKB6lw5bzgsWeNpbqT31x&#10;Ck7HU5jZqPdfbVW9alec9XvcKXU/HtbPIBIN6T/8134xCubweyXf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Zc08MAAADaAAAADwAAAAAAAAAAAAAAAACYAgAAZHJzL2Rv&#10;d25yZXYueG1sUEsFBgAAAAAEAAQA9QAAAIgDAAAAAA==&#10;" strokecolor="#4e5b6f [3215]">
                  <v:textbox inset="0,0,0,0">
                    <w:txbxContent>
                      <w:p w14:paraId="099E9E12" w14:textId="768863C2" w:rsidR="001062C9" w:rsidRPr="00CB34E1" w:rsidRDefault="009714E6" w:rsidP="009714E6">
                        <w:pPr>
                          <w:pStyle w:val="Caption"/>
                          <w:jc w:val="center"/>
                          <w:rPr>
                            <w:noProof/>
                            <w:sz w:val="24"/>
                          </w:rPr>
                        </w:pPr>
                        <w:r>
                          <w:t>Figure 2</w:t>
                        </w:r>
                        <w:r w:rsidR="001062C9" w:rsidRPr="00CB34E1">
                          <w:t xml:space="preserve"> Changes made to the data types of the columns and</w:t>
                        </w:r>
                        <w:r w:rsidR="00CB34E1" w:rsidRPr="00CB34E1">
                          <w:t xml:space="preserve"> the names of the columns</w:t>
                        </w:r>
                      </w:p>
                    </w:txbxContent>
                  </v:textbox>
                </v:shape>
                <w10:wrap type="square"/>
              </v:group>
            </w:pict>
          </mc:Fallback>
        </mc:AlternateContent>
      </w:r>
      <w:r>
        <w:rPr>
          <w:color w:val="auto"/>
          <w:sz w:val="28"/>
        </w:rPr>
        <w:br w:type="page"/>
      </w:r>
    </w:p>
    <w:p w14:paraId="749BD79C" w14:textId="04B30E73" w:rsidR="008F39EE" w:rsidRPr="00F737E1" w:rsidRDefault="008F39EE" w:rsidP="009714E6">
      <w:pPr>
        <w:pStyle w:val="ContactInfo"/>
        <w:spacing w:after="240" w:line="276" w:lineRule="auto"/>
        <w:jc w:val="both"/>
        <w:rPr>
          <w:color w:val="auto"/>
          <w:sz w:val="28"/>
        </w:rPr>
      </w:pPr>
      <w:r w:rsidRPr="00F737E1">
        <w:rPr>
          <w:color w:val="auto"/>
          <w:sz w:val="28"/>
        </w:rPr>
        <w:lastRenderedPageBreak/>
        <w:t>Exploratory and explanatory data visualization:</w:t>
      </w:r>
    </w:p>
    <w:p w14:paraId="73276082" w14:textId="053F8BA4" w:rsidR="00B835E1" w:rsidRDefault="00D3792E" w:rsidP="00C24CE2">
      <w:pPr>
        <w:pStyle w:val="ContactInfo"/>
        <w:spacing w:after="240"/>
        <w:jc w:val="both"/>
        <w:rPr>
          <w:color w:val="auto"/>
          <w:sz w:val="24"/>
        </w:rPr>
      </w:pPr>
      <w:r>
        <w:rPr>
          <w:noProof/>
          <w:color w:val="auto"/>
          <w:sz w:val="24"/>
          <w:lang w:eastAsia="en-GB"/>
        </w:rPr>
        <mc:AlternateContent>
          <mc:Choice Requires="wpg">
            <w:drawing>
              <wp:anchor distT="0" distB="0" distL="114300" distR="114300" simplePos="0" relativeHeight="251669504" behindDoc="0" locked="0" layoutInCell="1" allowOverlap="1" wp14:anchorId="131224B2" wp14:editId="46E35021">
                <wp:simplePos x="0" y="0"/>
                <wp:positionH relativeFrom="column">
                  <wp:posOffset>666750</wp:posOffset>
                </wp:positionH>
                <wp:positionV relativeFrom="paragraph">
                  <wp:posOffset>2101215</wp:posOffset>
                </wp:positionV>
                <wp:extent cx="4486275" cy="2647950"/>
                <wp:effectExtent l="0" t="0" r="9525" b="0"/>
                <wp:wrapTopAndBottom/>
                <wp:docPr id="23" name="Group 23"/>
                <wp:cNvGraphicFramePr/>
                <a:graphic xmlns:a="http://schemas.openxmlformats.org/drawingml/2006/main">
                  <a:graphicData uri="http://schemas.microsoft.com/office/word/2010/wordprocessingGroup">
                    <wpg:wgp>
                      <wpg:cNvGrpSpPr/>
                      <wpg:grpSpPr>
                        <a:xfrm>
                          <a:off x="0" y="0"/>
                          <a:ext cx="4486275" cy="2647950"/>
                          <a:chOff x="0" y="0"/>
                          <a:chExt cx="2873375" cy="2331225"/>
                        </a:xfrm>
                      </wpg:grpSpPr>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73375" cy="2105025"/>
                          </a:xfrm>
                          <a:prstGeom prst="rect">
                            <a:avLst/>
                          </a:prstGeom>
                        </pic:spPr>
                      </pic:pic>
                      <wps:wsp>
                        <wps:cNvPr id="21" name="Text Box 21"/>
                        <wps:cNvSpPr txBox="1"/>
                        <wps:spPr>
                          <a:xfrm>
                            <a:off x="476250" y="2105025"/>
                            <a:ext cx="2181225" cy="226200"/>
                          </a:xfrm>
                          <a:prstGeom prst="rect">
                            <a:avLst/>
                          </a:prstGeom>
                          <a:solidFill>
                            <a:prstClr val="white"/>
                          </a:solidFill>
                          <a:ln>
                            <a:noFill/>
                          </a:ln>
                          <a:effectLst/>
                        </wps:spPr>
                        <wps:txbx>
                          <w:txbxContent>
                            <w:p w14:paraId="48AE5702" w14:textId="77777777" w:rsidR="00B835E1" w:rsidRPr="00F26565" w:rsidRDefault="00B835E1" w:rsidP="00B835E1">
                              <w:pPr>
                                <w:pStyle w:val="Caption"/>
                                <w:spacing w:after="0"/>
                                <w:jc w:val="center"/>
                                <w:rPr>
                                  <w:sz w:val="24"/>
                                </w:rPr>
                              </w:pPr>
                              <w:r>
                                <w:t>Figure 3 boxplot representing the salaries over 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1224B2" id="Group 23" o:spid="_x0000_s1034" style="position:absolute;left:0;text-align:left;margin-left:52.5pt;margin-top:165.45pt;width:353.25pt;height:208.5pt;z-index:251669504;mso-width-relative:margin;mso-height-relative:margin" coordsize="28733,23312"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">
                <v:shape id="Picture 20" o:spid="_x0000_s1035" type="#_x0000_t75" style="position:absolute;width:28733;height:2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qb4rBAAAA2wAAAA8AAABkcnMvZG93bnJldi54bWxET1trwjAUfhf8D+EIexFN54NoNS0i2xjC&#10;cPPyfmiObTE5KUlWu3+/PAz2+PHdt+VgjejJh9axgud5BoK4crrlWsHl/DpbgQgRWaNxTAp+KEBZ&#10;jEdbzLV78Bf1p1iLFMIhRwVNjF0uZagashjmriNO3M15izFBX0vt8ZHCrZGLLFtKiy2nhgY72jdU&#10;3U/fVoGzw9HIKb+s/cfnW18dzXV1MEo9TYbdBkSkIf6L/9zvWsEirU9f0g+Qx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rqb4rBAAAA2wAAAA8AAAAAAAAAAAAAAAAAnwIA&#10;AGRycy9kb3ducmV2LnhtbFBLBQYAAAAABAAEAPcAAACNAwAAAAA=&#10;">
                  <v:imagedata r:id="rId17" o:title=""/>
                  <v:path arrowok="t"/>
                </v:shape>
                <v:shape id="Text Box 21" o:spid="_x0000_s1036" type="#_x0000_t202" style="position:absolute;left:4762;top:21050;width:21812;height:2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xrsIA&#10;AADbAAAADwAAAGRycy9kb3ducmV2LnhtbESPQYvCMBSE74L/ITzBm6YqqHSNsoiKe9iD1R/wtnlN&#10;yzYvpYla/fVmYcHjMDPfMKtNZ2txo9ZXjhVMxgkI4tzpio2Cy3k/WoLwAVlj7ZgUPMjDZt3vrTDV&#10;7s4numXBiAhhn6KCMoQmldLnJVn0Y9cQR69wrcUQZWukbvEe4baW0ySZS4sVx4USG9qWlP9mV6tg&#10;+yzQJD/N92Gez8xXoMWuKhZKDQfd5weIQF14h//bR61gOoG/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PGuwgAAANsAAAAPAAAAAAAAAAAAAAAAAJgCAABkcnMvZG93&#10;bnJldi54bWxQSwUGAAAAAAQABAD1AAAAhwMAAAAA&#10;" stroked="f">
                  <v:textbox inset="0,0,0,0">
                    <w:txbxContent>
                      <w:p w14:paraId="48AE5702" w14:textId="77777777" w:rsidR="00B835E1" w:rsidRPr="00F26565" w:rsidRDefault="00B835E1" w:rsidP="00B835E1">
                        <w:pPr>
                          <w:pStyle w:val="Caption"/>
                          <w:spacing w:after="0"/>
                          <w:jc w:val="center"/>
                          <w:rPr>
                            <w:sz w:val="24"/>
                          </w:rPr>
                        </w:pPr>
                        <w:r>
                          <w:t>Figure 3 boxplot representing the salaries over time</w:t>
                        </w:r>
                      </w:p>
                    </w:txbxContent>
                  </v:textbox>
                </v:shape>
                <w10:wrap type="topAndBottom"/>
              </v:group>
            </w:pict>
          </mc:Fallback>
        </mc:AlternateContent>
      </w:r>
      <w:r w:rsidR="00EB2E3A">
        <w:rPr>
          <w:color w:val="auto"/>
          <w:sz w:val="24"/>
        </w:rPr>
        <w:t>Most of the</w:t>
      </w:r>
      <w:r w:rsidR="00C24CE2">
        <w:rPr>
          <w:color w:val="auto"/>
          <w:sz w:val="24"/>
        </w:rPr>
        <w:t xml:space="preserve"> vari</w:t>
      </w:r>
      <w:r w:rsidR="00EB2E3A">
        <w:rPr>
          <w:color w:val="auto"/>
          <w:sz w:val="24"/>
        </w:rPr>
        <w:t xml:space="preserve">ables in this dataset </w:t>
      </w:r>
      <w:r w:rsidR="00B835E1">
        <w:rPr>
          <w:color w:val="auto"/>
          <w:sz w:val="24"/>
        </w:rPr>
        <w:t>are</w:t>
      </w:r>
      <w:r w:rsidR="00EB2E3A">
        <w:rPr>
          <w:color w:val="auto"/>
          <w:sz w:val="24"/>
        </w:rPr>
        <w:t xml:space="preserve"> </w:t>
      </w:r>
      <w:r w:rsidR="00D4541A">
        <w:rPr>
          <w:b/>
          <w:color w:val="auto"/>
          <w:sz w:val="24"/>
        </w:rPr>
        <w:t>n</w:t>
      </w:r>
      <w:r w:rsidR="00EB2E3A" w:rsidRPr="009714E6">
        <w:rPr>
          <w:b/>
          <w:color w:val="auto"/>
          <w:sz w:val="24"/>
        </w:rPr>
        <w:t>umerical</w:t>
      </w:r>
      <w:r w:rsidR="00D4541A">
        <w:rPr>
          <w:b/>
          <w:color w:val="auto"/>
          <w:sz w:val="24"/>
        </w:rPr>
        <w:t>-</w:t>
      </w:r>
      <w:r w:rsidR="009714E6">
        <w:rPr>
          <w:color w:val="auto"/>
          <w:sz w:val="24"/>
        </w:rPr>
        <w:t xml:space="preserve"> </w:t>
      </w:r>
      <w:r w:rsidR="00D4541A">
        <w:rPr>
          <w:b/>
          <w:color w:val="auto"/>
          <w:sz w:val="24"/>
        </w:rPr>
        <w:t>ratio</w:t>
      </w:r>
      <w:r w:rsidR="00EB2E3A">
        <w:rPr>
          <w:color w:val="auto"/>
          <w:sz w:val="24"/>
        </w:rPr>
        <w:t xml:space="preserve">, with a couple that </w:t>
      </w:r>
      <w:r w:rsidR="00B835E1">
        <w:rPr>
          <w:color w:val="auto"/>
          <w:sz w:val="24"/>
        </w:rPr>
        <w:t>are</w:t>
      </w:r>
      <w:r w:rsidR="00EB2E3A">
        <w:rPr>
          <w:color w:val="auto"/>
          <w:sz w:val="24"/>
        </w:rPr>
        <w:t xml:space="preserve"> </w:t>
      </w:r>
      <w:r w:rsidR="00EB2E3A" w:rsidRPr="009714E6">
        <w:rPr>
          <w:b/>
          <w:color w:val="auto"/>
          <w:sz w:val="24"/>
        </w:rPr>
        <w:t>categorical</w:t>
      </w:r>
      <w:r w:rsidR="009714E6">
        <w:rPr>
          <w:b/>
          <w:color w:val="auto"/>
          <w:sz w:val="24"/>
        </w:rPr>
        <w:t>- nominal</w:t>
      </w:r>
      <w:r w:rsidR="00D4541A">
        <w:rPr>
          <w:color w:val="auto"/>
          <w:sz w:val="24"/>
        </w:rPr>
        <w:t>.</w:t>
      </w:r>
      <w:r w:rsidR="00EB2E3A">
        <w:rPr>
          <w:color w:val="auto"/>
          <w:sz w:val="24"/>
        </w:rPr>
        <w:t xml:space="preserve"> </w:t>
      </w:r>
      <w:r w:rsidR="009714E6">
        <w:rPr>
          <w:color w:val="auto"/>
          <w:sz w:val="24"/>
        </w:rPr>
        <w:t xml:space="preserve">There </w:t>
      </w:r>
      <w:r w:rsidR="00B835E1">
        <w:rPr>
          <w:color w:val="auto"/>
          <w:sz w:val="24"/>
        </w:rPr>
        <w:t>aren’t a</w:t>
      </w:r>
      <w:r w:rsidR="00D4541A">
        <w:rPr>
          <w:color w:val="auto"/>
          <w:sz w:val="24"/>
        </w:rPr>
        <w:t xml:space="preserve">ny variables with the data type interval </w:t>
      </w:r>
      <w:r w:rsidR="00B835E1">
        <w:rPr>
          <w:color w:val="auto"/>
          <w:sz w:val="24"/>
        </w:rPr>
        <w:t xml:space="preserve">and ordinal </w:t>
      </w:r>
      <w:r w:rsidR="00D4541A">
        <w:rPr>
          <w:color w:val="auto"/>
          <w:sz w:val="24"/>
        </w:rPr>
        <w:t xml:space="preserve">as the difference between the </w:t>
      </w:r>
      <w:r w:rsidR="001A1AC6">
        <w:rPr>
          <w:color w:val="auto"/>
          <w:sz w:val="24"/>
        </w:rPr>
        <w:t>salaries varies for each degree</w:t>
      </w:r>
      <w:r w:rsidR="00B835E1">
        <w:rPr>
          <w:color w:val="auto"/>
          <w:sz w:val="24"/>
        </w:rPr>
        <w:t xml:space="preserve"> and none of the categorical data is ranked in order</w:t>
      </w:r>
      <w:r w:rsidR="001A1AC6">
        <w:rPr>
          <w:color w:val="auto"/>
          <w:sz w:val="24"/>
        </w:rPr>
        <w:t>. This dataset looks at 50 undergraduate degrees from different fields and the salary each degree earns at the start of the career and midway through the career. The salary given is the median amount of salary a degree earns. The mid-career salary is further divided into four sub categories; mid-career 10</w:t>
      </w:r>
      <w:r w:rsidR="001A1AC6" w:rsidRPr="001A1AC6">
        <w:rPr>
          <w:color w:val="auto"/>
          <w:sz w:val="24"/>
          <w:vertAlign w:val="superscript"/>
        </w:rPr>
        <w:t>th</w:t>
      </w:r>
      <w:r w:rsidR="001A1AC6">
        <w:rPr>
          <w:color w:val="auto"/>
          <w:sz w:val="24"/>
        </w:rPr>
        <w:t xml:space="preserve"> percentile, mid-career 25</w:t>
      </w:r>
      <w:r w:rsidR="001A1AC6" w:rsidRPr="001A1AC6">
        <w:rPr>
          <w:color w:val="auto"/>
          <w:sz w:val="24"/>
          <w:vertAlign w:val="superscript"/>
        </w:rPr>
        <w:t>th</w:t>
      </w:r>
      <w:r w:rsidR="001A1AC6">
        <w:rPr>
          <w:color w:val="auto"/>
          <w:sz w:val="24"/>
        </w:rPr>
        <w:t xml:space="preserve"> percentile, mid-career 75</w:t>
      </w:r>
      <w:r w:rsidR="001A1AC6" w:rsidRPr="001A1AC6">
        <w:rPr>
          <w:color w:val="auto"/>
          <w:sz w:val="24"/>
          <w:vertAlign w:val="superscript"/>
        </w:rPr>
        <w:t>th</w:t>
      </w:r>
      <w:r w:rsidR="001A1AC6">
        <w:rPr>
          <w:color w:val="auto"/>
          <w:sz w:val="24"/>
        </w:rPr>
        <w:t xml:space="preserve"> and mid-career 90</w:t>
      </w:r>
      <w:r w:rsidR="001A1AC6" w:rsidRPr="001A1AC6">
        <w:rPr>
          <w:color w:val="auto"/>
          <w:sz w:val="24"/>
          <w:vertAlign w:val="superscript"/>
        </w:rPr>
        <w:t>th</w:t>
      </w:r>
      <w:r w:rsidR="001A1AC6">
        <w:rPr>
          <w:color w:val="auto"/>
          <w:sz w:val="24"/>
        </w:rPr>
        <w:t xml:space="preserve"> salary. </w:t>
      </w:r>
      <w:r w:rsidR="00B9783D">
        <w:rPr>
          <w:color w:val="auto"/>
          <w:sz w:val="24"/>
        </w:rPr>
        <w:t>This dataset looks at how the salary of a particular degree changes o</w:t>
      </w:r>
      <w:r w:rsidR="0069433A">
        <w:rPr>
          <w:color w:val="auto"/>
          <w:sz w:val="24"/>
        </w:rPr>
        <w:t>ver time.</w:t>
      </w:r>
    </w:p>
    <w:p w14:paraId="0FD0AFAA" w14:textId="2A93CC59" w:rsidR="00B835E1" w:rsidRPr="004D47D4" w:rsidRDefault="0069433A" w:rsidP="00C24CE2">
      <w:pPr>
        <w:pStyle w:val="ContactInfo"/>
        <w:spacing w:after="240"/>
        <w:jc w:val="both"/>
        <w:rPr>
          <w:color w:val="auto"/>
          <w:sz w:val="24"/>
        </w:rPr>
      </w:pPr>
      <w:r>
        <w:rPr>
          <w:color w:val="auto"/>
          <w:sz w:val="24"/>
        </w:rPr>
        <w:t>From the boxplot shown, I can see that there is a significant change in the salary over time. There is a</w:t>
      </w:r>
      <w:r w:rsidR="003A4E20">
        <w:rPr>
          <w:color w:val="auto"/>
          <w:sz w:val="24"/>
        </w:rPr>
        <w:t>n outlier present in the startS</w:t>
      </w:r>
      <w:r>
        <w:rPr>
          <w:color w:val="auto"/>
          <w:sz w:val="24"/>
        </w:rPr>
        <w:t xml:space="preserve">alary of the degrees. </w:t>
      </w:r>
      <w:r w:rsidR="00D45CA3">
        <w:rPr>
          <w:color w:val="auto"/>
          <w:sz w:val="24"/>
        </w:rPr>
        <w:t xml:space="preserve">When I </w:t>
      </w:r>
      <w:r>
        <w:rPr>
          <w:color w:val="auto"/>
          <w:sz w:val="24"/>
        </w:rPr>
        <w:t xml:space="preserve">compare start salary and mid10 salary, </w:t>
      </w:r>
      <w:r w:rsidR="00D45CA3">
        <w:rPr>
          <w:color w:val="auto"/>
          <w:sz w:val="24"/>
        </w:rPr>
        <w:t>I</w:t>
      </w:r>
      <w:r>
        <w:rPr>
          <w:color w:val="auto"/>
          <w:sz w:val="24"/>
        </w:rPr>
        <w:t xml:space="preserve"> can see</w:t>
      </w:r>
      <w:r w:rsidR="00D45CA3">
        <w:rPr>
          <w:color w:val="auto"/>
          <w:sz w:val="24"/>
        </w:rPr>
        <w:t xml:space="preserve"> that the lowest salary for mid10 is smaller th</w:t>
      </w:r>
      <w:r w:rsidR="003A4E20">
        <w:rPr>
          <w:color w:val="auto"/>
          <w:sz w:val="24"/>
        </w:rPr>
        <w:t>an the lowest salary for startS</w:t>
      </w:r>
      <w:r w:rsidR="00D45CA3">
        <w:rPr>
          <w:color w:val="auto"/>
          <w:sz w:val="24"/>
        </w:rPr>
        <w:t>alary. This could suggest that the salary for a particular degree decreases for a small period of time.</w:t>
      </w:r>
      <w:r w:rsidR="0026695B">
        <w:rPr>
          <w:color w:val="auto"/>
          <w:sz w:val="24"/>
        </w:rPr>
        <w:t xml:space="preserve"> The change between the salaries is very gradual and almost linear. The lowest salary goes from $25000 to around $95000 and the highest goes from $75000 to around $210000. </w:t>
      </w:r>
      <w:r w:rsidR="00933B0E">
        <w:rPr>
          <w:color w:val="auto"/>
          <w:sz w:val="24"/>
        </w:rPr>
        <w:t>I chose a boxplot to visualise this data because boxplots make it easier and quicker to identify the minimum value, maximum value, mean, 1</w:t>
      </w:r>
      <w:r w:rsidR="00933B0E" w:rsidRPr="00933B0E">
        <w:rPr>
          <w:color w:val="auto"/>
          <w:sz w:val="24"/>
          <w:vertAlign w:val="superscript"/>
        </w:rPr>
        <w:t>st</w:t>
      </w:r>
      <w:r w:rsidR="00933B0E">
        <w:rPr>
          <w:color w:val="auto"/>
          <w:sz w:val="24"/>
        </w:rPr>
        <w:t xml:space="preserve"> quartile and the 3</w:t>
      </w:r>
      <w:r w:rsidR="00933B0E" w:rsidRPr="00933B0E">
        <w:rPr>
          <w:color w:val="auto"/>
          <w:sz w:val="24"/>
          <w:vertAlign w:val="superscript"/>
        </w:rPr>
        <w:t>rd</w:t>
      </w:r>
      <w:r w:rsidR="00933B0E">
        <w:rPr>
          <w:color w:val="auto"/>
          <w:sz w:val="24"/>
        </w:rPr>
        <w:t xml:space="preserve"> quartile. Using this information, the reader can then calculate the Inter Quartile Range (IQR) for each of the box plots.</w:t>
      </w:r>
      <w:r w:rsidR="004D47D4">
        <w:rPr>
          <w:color w:val="auto"/>
          <w:sz w:val="24"/>
        </w:rPr>
        <w:t xml:space="preserve"> The data type for the salaries is </w:t>
      </w:r>
      <w:r w:rsidR="004D47D4">
        <w:rPr>
          <w:b/>
          <w:color w:val="auto"/>
          <w:sz w:val="24"/>
        </w:rPr>
        <w:t>numerical- ratio</w:t>
      </w:r>
      <w:r w:rsidR="004D47D4">
        <w:rPr>
          <w:color w:val="auto"/>
          <w:sz w:val="24"/>
        </w:rPr>
        <w:t xml:space="preserve"> type as salaries there a clear definition of 0.</w:t>
      </w:r>
    </w:p>
    <w:p w14:paraId="0D27C4DC" w14:textId="0BDF4771" w:rsidR="006E6478" w:rsidRDefault="003D0C76" w:rsidP="00C24CE2">
      <w:pPr>
        <w:pStyle w:val="ContactInfo"/>
        <w:spacing w:after="240"/>
        <w:jc w:val="both"/>
        <w:rPr>
          <w:color w:val="auto"/>
          <w:sz w:val="24"/>
        </w:rPr>
      </w:pPr>
      <w:r>
        <w:rPr>
          <w:color w:val="auto"/>
          <w:sz w:val="24"/>
        </w:rPr>
        <w:t xml:space="preserve">From this bar chart </w:t>
      </w:r>
      <w:r w:rsidR="00D45CA3">
        <w:rPr>
          <w:color w:val="auto"/>
          <w:sz w:val="24"/>
        </w:rPr>
        <w:t>I</w:t>
      </w:r>
      <w:r>
        <w:rPr>
          <w:color w:val="auto"/>
          <w:sz w:val="24"/>
        </w:rPr>
        <w:t xml:space="preserve"> can see that most of the degrees from this dataset are from the Arts field </w:t>
      </w:r>
      <w:r w:rsidR="00933B0E">
        <w:rPr>
          <w:color w:val="auto"/>
          <w:sz w:val="24"/>
        </w:rPr>
        <w:t xml:space="preserve">with the frequency of 18 </w:t>
      </w:r>
      <w:r>
        <w:rPr>
          <w:color w:val="auto"/>
          <w:sz w:val="24"/>
        </w:rPr>
        <w:t xml:space="preserve">and only a small number of the degrees are from the </w:t>
      </w:r>
      <w:r w:rsidR="007463C0">
        <w:rPr>
          <w:noProof/>
          <w:color w:val="auto"/>
          <w:sz w:val="24"/>
          <w:lang w:eastAsia="en-GB"/>
        </w:rPr>
        <w:lastRenderedPageBreak/>
        <mc:AlternateContent>
          <mc:Choice Requires="wpg">
            <w:drawing>
              <wp:anchor distT="0" distB="0" distL="114300" distR="114300" simplePos="0" relativeHeight="251680768" behindDoc="0" locked="0" layoutInCell="1" allowOverlap="1" wp14:anchorId="23DFD775" wp14:editId="65944F46">
                <wp:simplePos x="0" y="0"/>
                <wp:positionH relativeFrom="column">
                  <wp:posOffset>-9525</wp:posOffset>
                </wp:positionH>
                <wp:positionV relativeFrom="paragraph">
                  <wp:posOffset>0</wp:posOffset>
                </wp:positionV>
                <wp:extent cx="5107940" cy="2305050"/>
                <wp:effectExtent l="0" t="0" r="0" b="0"/>
                <wp:wrapTopAndBottom/>
                <wp:docPr id="28" name="Group 28"/>
                <wp:cNvGraphicFramePr/>
                <a:graphic xmlns:a="http://schemas.openxmlformats.org/drawingml/2006/main">
                  <a:graphicData uri="http://schemas.microsoft.com/office/word/2010/wordprocessingGroup">
                    <wpg:wgp>
                      <wpg:cNvGrpSpPr/>
                      <wpg:grpSpPr>
                        <a:xfrm>
                          <a:off x="0" y="0"/>
                          <a:ext cx="5107940" cy="2305050"/>
                          <a:chOff x="0" y="0"/>
                          <a:chExt cx="5107940" cy="2021205"/>
                        </a:xfrm>
                      </wpg:grpSpPr>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267075" y="171450"/>
                            <a:ext cx="1840865" cy="998855"/>
                          </a:xfrm>
                          <a:prstGeom prst="rect">
                            <a:avLst/>
                          </a:prstGeom>
                        </pic:spPr>
                      </pic:pic>
                      <wps:wsp>
                        <wps:cNvPr id="16" name="Text Box 16"/>
                        <wps:cNvSpPr txBox="1"/>
                        <wps:spPr>
                          <a:xfrm>
                            <a:off x="3390900" y="1190625"/>
                            <a:ext cx="1565462" cy="772004"/>
                          </a:xfrm>
                          <a:prstGeom prst="rect">
                            <a:avLst/>
                          </a:prstGeom>
                          <a:ln w="3175">
                            <a:solidFill>
                              <a:schemeClr val="tx2"/>
                            </a:solidFill>
                          </a:ln>
                        </wps:spPr>
                        <wps:style>
                          <a:lnRef idx="2">
                            <a:schemeClr val="accent1"/>
                          </a:lnRef>
                          <a:fillRef idx="1">
                            <a:schemeClr val="lt1"/>
                          </a:fillRef>
                          <a:effectRef idx="0">
                            <a:schemeClr val="accent1"/>
                          </a:effectRef>
                          <a:fontRef idx="minor">
                            <a:schemeClr val="dk1"/>
                          </a:fontRef>
                        </wps:style>
                        <wps:txbx>
                          <w:txbxContent>
                            <w:p w14:paraId="2AB36A24" w14:textId="77777777" w:rsidR="0026695B" w:rsidRPr="00860DBB" w:rsidRDefault="0026695B" w:rsidP="0026695B">
                              <w:pPr>
                                <w:pStyle w:val="Caption"/>
                                <w:spacing w:after="0"/>
                                <w:jc w:val="center"/>
                                <w:rPr>
                                  <w:noProof/>
                                  <w:sz w:val="24"/>
                                </w:rPr>
                              </w:pPr>
                              <w:r>
                                <w:t xml:space="preserve">Figure 4 horizontal </w:t>
                              </w:r>
                              <w:r>
                                <w:rPr>
                                  <w:noProof/>
                                </w:rPr>
                                <w:t>barchart to represent the different fields of the degrees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27" name="Picture 27"/>
                          <pic:cNvPicPr>
                            <a:picLocks noChangeAspect="1"/>
                          </pic:cNvPicPr>
                        </pic:nvPicPr>
                        <pic:blipFill rotWithShape="1">
                          <a:blip r:embed="rId19">
                            <a:extLst>
                              <a:ext uri="{28A0092B-C50C-407E-A947-70E740481C1C}">
                                <a14:useLocalDpi xmlns:a14="http://schemas.microsoft.com/office/drawing/2010/main" val="0"/>
                              </a:ext>
                            </a:extLst>
                          </a:blip>
                          <a:srcRect l="-1" r="2254"/>
                          <a:stretch/>
                        </pic:blipFill>
                        <pic:spPr bwMode="auto">
                          <a:xfrm>
                            <a:off x="0" y="0"/>
                            <a:ext cx="3305175" cy="202120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23DFD775" id="Group 28" o:spid="_x0000_s1037" style="position:absolute;left:0;text-align:left;margin-left:-.75pt;margin-top:0;width:402.2pt;height:181.5pt;z-index:251680768;mso-height-relative:margin" coordsize="51079,20212"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">
                <v:shape id="Picture 12" o:spid="_x0000_s1038" type="#_x0000_t75" style="position:absolute;left:32670;top:1714;width:18409;height:99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B+WDBAAAA2wAAAA8AAABkcnMvZG93bnJldi54bWxET0trAjEQvgv+hzCCN00UKbI1KyKIRUqp&#10;2kOPw2b2QTeTJUndbX99UxC8zcf3nM12sK24kQ+NYw2LuQJBXDjTcKXh43qYrUGEiGywdUwafijA&#10;Nh+PNpgZ1/OZbpdYiRTCIUMNdYxdJmUoarIY5q4jTlzpvMWYoK+k8dincNvKpVJP0mLDqaHGjvY1&#10;FV+Xb6shtu54eju9fjbKl++9Vcdfs2Ktp5Nh9wwi0hAf4rv7xaT5S/j/JR0g8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mB+WDBAAAA2wAAAA8AAAAAAAAAAAAAAAAAnwIA&#10;AGRycy9kb3ducmV2LnhtbFBLBQYAAAAABAAEAPcAAACNAwAAAAA=&#10;">
                  <v:imagedata r:id="rId20" o:title=""/>
                  <v:path arrowok="t"/>
                </v:shape>
                <v:shape id="Text Box 16" o:spid="_x0000_s1039" type="#_x0000_t202" style="position:absolute;left:33909;top:11906;width:15654;height:7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gYcIA&#10;AADbAAAADwAAAGRycy9kb3ducmV2LnhtbERP22rCQBB9L/QflhF8Kc3GC6GkrlJEQX0ppv2AITvN&#10;BrOzIbua6Ne7gtC3OZzrLFaDbcSFOl87VjBJUhDEpdM1Vwp+f7bvHyB8QNbYOCYFV/KwWr6+LDDX&#10;rucjXYpQiRjCPkcFJoQ2l9KXhiz6xLXEkftzncUQYVdJ3WEfw20jp2maSYs1xwaDLa0NlafibBUU&#10;Zj6rbt/DtJfyOj9s33iT7WdKjUfD1yeIQEP4Fz/dOx3nZ/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uBhwgAAANsAAAAPAAAAAAAAAAAAAAAAAJgCAABkcnMvZG93&#10;bnJldi54bWxQSwUGAAAAAAQABAD1AAAAhwMAAAAA&#10;" fillcolor="white [3201]" strokecolor="#4e5b6f [3215]" strokeweight=".25pt">
                  <v:textbox inset="0,0,0,0">
                    <w:txbxContent>
                      <w:p w14:paraId="2AB36A24" w14:textId="77777777" w:rsidR="0026695B" w:rsidRPr="00860DBB" w:rsidRDefault="0026695B" w:rsidP="0026695B">
                        <w:pPr>
                          <w:pStyle w:val="Caption"/>
                          <w:spacing w:after="0"/>
                          <w:jc w:val="center"/>
                          <w:rPr>
                            <w:noProof/>
                            <w:sz w:val="24"/>
                          </w:rPr>
                        </w:pPr>
                        <w:r>
                          <w:t xml:space="preserve">Figure 4 horizontal </w:t>
                        </w:r>
                        <w:r>
                          <w:rPr>
                            <w:noProof/>
                          </w:rPr>
                          <w:t>barchart to represent the different fields of the degrees</w:t>
                        </w:r>
                      </w:p>
                    </w:txbxContent>
                  </v:textbox>
                </v:shape>
                <v:shape id="Picture 27" o:spid="_x0000_s1040" type="#_x0000_t75" style="position:absolute;width:33051;height:20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eiLvAAAAA2wAAAA8AAABkcnMvZG93bnJldi54bWxET02LwjAUvAv+h/AEbzbVg7tbjSJqZW+y&#10;XS/eHs2zrTYvpYm2++83guDchvliluve1OJBrassK5hGMQji3OqKCwWn33TyCcJ5ZI21ZVLwRw7W&#10;q+FgiYm2Hf/QI/OFCCXsElRQet8kUrq8JIMusg1x0C62NegDbQupW+xCuanlLI7n0mDFYaHEhrYl&#10;5bfsbhRsu3QfILN9apw/H45f18NOKzUe9ZsFCE+9f5tf6W+tYPYBzy/hB8jV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R6Iu8AAAADbAAAADwAAAAAAAAAAAAAAAACfAgAA&#10;ZHJzL2Rvd25yZXYueG1sUEsFBgAAAAAEAAQA9wAAAIwDAAAAAA==&#10;">
                  <v:imagedata r:id="rId21" o:title="" cropleft="-1f" cropright="1477f"/>
                  <v:path arrowok="t"/>
                </v:shape>
                <w10:wrap type="topAndBottom"/>
              </v:group>
            </w:pict>
          </mc:Fallback>
        </mc:AlternateContent>
      </w:r>
      <w:r>
        <w:rPr>
          <w:color w:val="auto"/>
          <w:sz w:val="24"/>
        </w:rPr>
        <w:t>Preforming Arts field</w:t>
      </w:r>
      <w:r w:rsidR="00933B0E">
        <w:rPr>
          <w:color w:val="auto"/>
          <w:sz w:val="24"/>
        </w:rPr>
        <w:t xml:space="preserve"> with the frequency of 1</w:t>
      </w:r>
      <w:r>
        <w:rPr>
          <w:color w:val="auto"/>
          <w:sz w:val="24"/>
        </w:rPr>
        <w:t xml:space="preserve">. </w:t>
      </w:r>
      <w:r w:rsidR="00D45CA3">
        <w:rPr>
          <w:color w:val="auto"/>
          <w:sz w:val="24"/>
        </w:rPr>
        <w:t xml:space="preserve">The data type for fields is </w:t>
      </w:r>
      <w:r w:rsidR="00D45CA3">
        <w:rPr>
          <w:b/>
          <w:color w:val="auto"/>
          <w:sz w:val="24"/>
        </w:rPr>
        <w:t>categorical- nominal</w:t>
      </w:r>
      <w:r w:rsidR="00D45CA3">
        <w:rPr>
          <w:color w:val="auto"/>
          <w:sz w:val="24"/>
        </w:rPr>
        <w:t xml:space="preserve"> type as </w:t>
      </w:r>
      <w:r w:rsidR="00B835E1">
        <w:rPr>
          <w:color w:val="auto"/>
          <w:sz w:val="24"/>
        </w:rPr>
        <w:t>the data is discrete, in no natural order and in name only.</w:t>
      </w:r>
      <w:r w:rsidR="00933B0E">
        <w:rPr>
          <w:color w:val="auto"/>
          <w:sz w:val="24"/>
        </w:rPr>
        <w:t xml:space="preserve"> I chose a bar chart to visualise the data because bar charts displays the highest and lowest data in order </w:t>
      </w:r>
      <w:r w:rsidR="00111B20">
        <w:rPr>
          <w:noProof/>
          <w:color w:val="auto"/>
          <w:sz w:val="24"/>
          <w:lang w:eastAsia="en-GB"/>
        </w:rPr>
        <mc:AlternateContent>
          <mc:Choice Requires="wpg">
            <w:drawing>
              <wp:anchor distT="0" distB="0" distL="114300" distR="114300" simplePos="0" relativeHeight="251678720" behindDoc="0" locked="0" layoutInCell="1" allowOverlap="1" wp14:anchorId="7098945E" wp14:editId="459D3678">
                <wp:simplePos x="0" y="0"/>
                <wp:positionH relativeFrom="column">
                  <wp:posOffset>152400</wp:posOffset>
                </wp:positionH>
                <wp:positionV relativeFrom="paragraph">
                  <wp:posOffset>3436620</wp:posOffset>
                </wp:positionV>
                <wp:extent cx="5267325" cy="3181350"/>
                <wp:effectExtent l="0" t="0" r="9525" b="0"/>
                <wp:wrapTopAndBottom/>
                <wp:docPr id="26" name="Group 26"/>
                <wp:cNvGraphicFramePr/>
                <a:graphic xmlns:a="http://schemas.openxmlformats.org/drawingml/2006/main">
                  <a:graphicData uri="http://schemas.microsoft.com/office/word/2010/wordprocessingGroup">
                    <wpg:wgp>
                      <wpg:cNvGrpSpPr/>
                      <wpg:grpSpPr>
                        <a:xfrm>
                          <a:off x="0" y="0"/>
                          <a:ext cx="5267325" cy="3181350"/>
                          <a:chOff x="0" y="0"/>
                          <a:chExt cx="5267325" cy="2990850"/>
                        </a:xfrm>
                      </wpg:grpSpPr>
                      <pic:pic xmlns:pic="http://schemas.openxmlformats.org/drawingml/2006/picture">
                        <pic:nvPicPr>
                          <pic:cNvPr id="24" name="Picture 24"/>
                          <pic:cNvPicPr>
                            <a:picLocks noChangeAspect="1"/>
                          </pic:cNvPicPr>
                        </pic:nvPicPr>
                        <pic:blipFill rotWithShape="1">
                          <a:blip r:embed="rId22">
                            <a:extLst>
                              <a:ext uri="{28A0092B-C50C-407E-A947-70E740481C1C}">
                                <a14:useLocalDpi xmlns:a14="http://schemas.microsoft.com/office/drawing/2010/main" val="0"/>
                              </a:ext>
                            </a:extLst>
                          </a:blip>
                          <a:srcRect l="16319" t="21306" r="38021" b="2737"/>
                          <a:stretch/>
                        </pic:blipFill>
                        <pic:spPr bwMode="auto">
                          <a:xfrm>
                            <a:off x="0" y="0"/>
                            <a:ext cx="5267325" cy="2990850"/>
                          </a:xfrm>
                          <a:prstGeom prst="rect">
                            <a:avLst/>
                          </a:prstGeom>
                          <a:ln>
                            <a:noFill/>
                          </a:ln>
                          <a:extLst>
                            <a:ext uri="{53640926-AAD7-44D8-BBD7-CCE9431645EC}">
                              <a14:shadowObscured xmlns:a14="http://schemas.microsoft.com/office/drawing/2010/main"/>
                            </a:ext>
                          </a:extLst>
                        </pic:spPr>
                      </pic:pic>
                      <wps:wsp>
                        <wps:cNvPr id="25" name="Text Box 25"/>
                        <wps:cNvSpPr txBox="1"/>
                        <wps:spPr>
                          <a:xfrm>
                            <a:off x="552450" y="2600325"/>
                            <a:ext cx="2988310" cy="219075"/>
                          </a:xfrm>
                          <a:prstGeom prst="rect">
                            <a:avLst/>
                          </a:prstGeom>
                          <a:solidFill>
                            <a:prstClr val="white"/>
                          </a:solidFill>
                          <a:ln>
                            <a:solidFill>
                              <a:schemeClr val="tx2"/>
                            </a:solidFill>
                          </a:ln>
                          <a:effectLst/>
                        </wps:spPr>
                        <wps:txbx>
                          <w:txbxContent>
                            <w:p w14:paraId="66C6CAB4" w14:textId="7245D15D" w:rsidR="004D47D4" w:rsidRPr="00991F63" w:rsidRDefault="004D47D4" w:rsidP="001F5CFA">
                              <w:pPr>
                                <w:pStyle w:val="Caption"/>
                                <w:spacing w:after="0"/>
                                <w:jc w:val="center"/>
                                <w:rPr>
                                  <w:sz w:val="24"/>
                                </w:rPr>
                              </w:pPr>
                              <w:r>
                                <w:t>Figure 5 bar chart to show the change in the salary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098945E" id="Group 26" o:spid="_x0000_s1041" style="position:absolute;left:0;text-align:left;margin-left:12pt;margin-top:270.6pt;width:414.75pt;height:250.5pt;z-index:251678720;mso-height-relative:margin" coordsize="52673,29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">
                <v:shape id="Picture 24" o:spid="_x0000_s1042" type="#_x0000_t75" style="position:absolute;width:52673;height:29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g2X7EAAAA2wAAAA8AAABkcnMvZG93bnJldi54bWxEj0FrwkAUhO9C/8PyCt7MpmJLia4iFkGx&#10;F63i9ZF9ZqPZtyG7xthf3xUKHoeZ+YaZzDpbiZYaXzpW8JakIIhzp0suFOx/loNPED4ga6wck4I7&#10;eZhNX3oTzLS78ZbaXShEhLDPUIEJoc6k9Lkhiz5xNXH0Tq6xGKJsCqkbvEW4reQwTT+kxZLjgsGa&#10;Fobyy+5qFRzbr/P6nX8PlS/uo0W+2qD53ijVf+3mYxCBuvAM/7dXWsFwBI8v8QfI6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g2X7EAAAA2wAAAA8AAAAAAAAAAAAAAAAA&#10;nwIAAGRycy9kb3ducmV2LnhtbFBLBQYAAAAABAAEAPcAAACQAwAAAAA=&#10;">
                  <v:imagedata r:id="rId23" o:title="" croptop="13963f" cropbottom="1794f" cropleft="10695f" cropright="24917f"/>
                  <v:path arrowok="t"/>
                </v:shape>
                <v:shape id="Text Box 25" o:spid="_x0000_s1043" type="#_x0000_t202" style="position:absolute;left:5524;top:26003;width:2988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p+aMMA&#10;AADbAAAADwAAAGRycy9kb3ducmV2LnhtbESPT2vCQBTE7wW/w/IK3ppNhRRJsxEVRG/SVITeXrMv&#10;f2j2bcyuMX57t1DocZiZ3zDZajKdGGlwrWUFr1EMgri0uuVawelz97IE4Tyyxs4yKbiTg1U+e8ow&#10;1fbGHzQWvhYBwi5FBY33fSqlKxsy6CLbEwevsoNBH+RQSz3gLcBNJxdx/CYNthwWGuxp21D5U1yN&#10;ggvuvrXrj5srLr+ORbU/85SclZo/T+t3EJ4m/x/+ax+0gkUCv1/CD5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p+aMMAAADbAAAADwAAAAAAAAAAAAAAAACYAgAAZHJzL2Rv&#10;d25yZXYueG1sUEsFBgAAAAAEAAQA9QAAAIgDAAAAAA==&#10;" strokecolor="#4e5b6f [3215]">
                  <v:textbox inset="0,0,0,0">
                    <w:txbxContent>
                      <w:p w14:paraId="66C6CAB4" w14:textId="7245D15D" w:rsidR="004D47D4" w:rsidRPr="00991F63" w:rsidRDefault="004D47D4" w:rsidP="001F5CFA">
                        <w:pPr>
                          <w:pStyle w:val="Caption"/>
                          <w:spacing w:after="0"/>
                          <w:jc w:val="center"/>
                          <w:rPr>
                            <w:sz w:val="24"/>
                          </w:rPr>
                        </w:pPr>
                        <w:r>
                          <w:t>Figure 5 bar chart to show the change in the salary</w:t>
                        </w:r>
                      </w:p>
                    </w:txbxContent>
                  </v:textbox>
                </v:shape>
                <w10:wrap type="topAndBottom"/>
              </v:group>
            </w:pict>
          </mc:Fallback>
        </mc:AlternateContent>
      </w:r>
      <w:r w:rsidR="00933B0E">
        <w:rPr>
          <w:color w:val="auto"/>
          <w:sz w:val="24"/>
        </w:rPr>
        <w:t>of frequency. This allows the reader to identify important information quickl</w:t>
      </w:r>
      <w:r w:rsidR="00273911">
        <w:rPr>
          <w:color w:val="auto"/>
          <w:sz w:val="24"/>
        </w:rPr>
        <w:t>y and easily.</w:t>
      </w:r>
    </w:p>
    <w:p w14:paraId="099A2906" w14:textId="4D026314" w:rsidR="00273911" w:rsidRDefault="004D47D4" w:rsidP="00C24CE2">
      <w:pPr>
        <w:pStyle w:val="ContactInfo"/>
        <w:spacing w:after="240"/>
        <w:jc w:val="both"/>
        <w:rPr>
          <w:color w:val="auto"/>
          <w:sz w:val="24"/>
        </w:rPr>
      </w:pPr>
      <w:r>
        <w:rPr>
          <w:color w:val="auto"/>
          <w:sz w:val="24"/>
        </w:rPr>
        <w:t xml:space="preserve">This bar chart shows the change between </w:t>
      </w:r>
      <w:r w:rsidR="003A4E20">
        <w:rPr>
          <w:color w:val="auto"/>
          <w:sz w:val="24"/>
        </w:rPr>
        <w:t>startSalary and midSalary</w:t>
      </w:r>
      <w:r>
        <w:rPr>
          <w:color w:val="auto"/>
          <w:sz w:val="24"/>
        </w:rPr>
        <w:t xml:space="preserve"> in percent. </w:t>
      </w:r>
      <w:r w:rsidR="007463C0">
        <w:rPr>
          <w:color w:val="auto"/>
          <w:sz w:val="24"/>
        </w:rPr>
        <w:t xml:space="preserve">The highest change in salary is for the degrees Maths and Philosophy and the lowest change in salary is for Nursing and Physician Assistant. </w:t>
      </w:r>
      <w:r>
        <w:rPr>
          <w:color w:val="auto"/>
          <w:sz w:val="24"/>
        </w:rPr>
        <w:t xml:space="preserve">The data type for the change is </w:t>
      </w:r>
      <w:r>
        <w:rPr>
          <w:b/>
          <w:color w:val="auto"/>
          <w:sz w:val="24"/>
        </w:rPr>
        <w:t>numerical- ratio</w:t>
      </w:r>
      <w:r>
        <w:rPr>
          <w:color w:val="auto"/>
          <w:sz w:val="24"/>
        </w:rPr>
        <w:t xml:space="preserve"> type as there is a clear definition of 0 in the data set. The data type for the different degrees is </w:t>
      </w:r>
      <w:r>
        <w:rPr>
          <w:b/>
          <w:color w:val="auto"/>
          <w:sz w:val="24"/>
        </w:rPr>
        <w:t>categorical- nominal</w:t>
      </w:r>
      <w:r w:rsidR="001F5CFA">
        <w:rPr>
          <w:color w:val="auto"/>
          <w:sz w:val="24"/>
        </w:rPr>
        <w:t xml:space="preserve"> type as the degrees don’t relate to ea</w:t>
      </w:r>
      <w:r w:rsidR="00572FE5">
        <w:rPr>
          <w:color w:val="auto"/>
          <w:sz w:val="24"/>
        </w:rPr>
        <w:t>ch other in any particular way.</w:t>
      </w:r>
    </w:p>
    <w:p w14:paraId="0D898217" w14:textId="498C5891" w:rsidR="00572FE5" w:rsidRPr="00572FE5" w:rsidRDefault="00572FE5" w:rsidP="00111B20">
      <w:pPr>
        <w:pStyle w:val="ContactInfo"/>
        <w:spacing w:after="240" w:line="276" w:lineRule="auto"/>
        <w:jc w:val="both"/>
        <w:rPr>
          <w:color w:val="auto"/>
          <w:sz w:val="24"/>
        </w:rPr>
      </w:pPr>
      <w:r>
        <w:rPr>
          <w:noProof/>
          <w:color w:val="auto"/>
          <w:sz w:val="24"/>
          <w:lang w:eastAsia="en-GB"/>
        </w:rPr>
        <w:lastRenderedPageBreak/>
        <mc:AlternateContent>
          <mc:Choice Requires="wpg">
            <w:drawing>
              <wp:anchor distT="0" distB="0" distL="114300" distR="114300" simplePos="0" relativeHeight="251688960" behindDoc="0" locked="0" layoutInCell="1" allowOverlap="1" wp14:anchorId="6FB54DC2" wp14:editId="47AED37B">
                <wp:simplePos x="0" y="0"/>
                <wp:positionH relativeFrom="column">
                  <wp:posOffset>66675</wp:posOffset>
                </wp:positionH>
                <wp:positionV relativeFrom="paragraph">
                  <wp:posOffset>0</wp:posOffset>
                </wp:positionV>
                <wp:extent cx="5334000" cy="3943350"/>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334000" cy="3943350"/>
                          <a:chOff x="0" y="0"/>
                          <a:chExt cx="5334000" cy="3590925"/>
                        </a:xfrm>
                      </wpg:grpSpPr>
                      <pic:pic xmlns:pic="http://schemas.openxmlformats.org/drawingml/2006/picture">
                        <pic:nvPicPr>
                          <pic:cNvPr id="13" name="Picture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334000" cy="3569335"/>
                          </a:xfrm>
                          <a:prstGeom prst="rect">
                            <a:avLst/>
                          </a:prstGeom>
                        </pic:spPr>
                      </pic:pic>
                      <wps:wsp>
                        <wps:cNvPr id="14" name="Text Box 14"/>
                        <wps:cNvSpPr txBox="1"/>
                        <wps:spPr>
                          <a:xfrm>
                            <a:off x="695325" y="3228975"/>
                            <a:ext cx="2943225" cy="361950"/>
                          </a:xfrm>
                          <a:prstGeom prst="rect">
                            <a:avLst/>
                          </a:prstGeom>
                          <a:noFill/>
                          <a:ln>
                            <a:noFill/>
                          </a:ln>
                          <a:effectLst/>
                        </wps:spPr>
                        <wps:txbx>
                          <w:txbxContent>
                            <w:p w14:paraId="5B34EC3E" w14:textId="05D463C7" w:rsidR="00572FE5" w:rsidRPr="00A95573" w:rsidRDefault="00572FE5" w:rsidP="00572FE5">
                              <w:pPr>
                                <w:pStyle w:val="Caption"/>
                                <w:spacing w:after="0"/>
                                <w:jc w:val="center"/>
                                <w:rPr>
                                  <w:noProof/>
                                  <w:sz w:val="24"/>
                                </w:rPr>
                              </w:pPr>
                              <w:r>
                                <w:t>Figure 6 grouped bar chart of start salary and mid-career salary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FB54DC2" id="Group 15" o:spid="_x0000_s1044" style="position:absolute;left:0;text-align:left;margin-left:5.25pt;margin-top:0;width:420pt;height:310.5pt;z-index:251688960;mso-height-relative:margin" coordsize="53340,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">
                <v:shape id="Picture 13" o:spid="_x0000_s1045" type="#_x0000_t75" style="position:absolute;width:53340;height:35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bFPnBAAAA2wAAAA8AAABkcnMvZG93bnJldi54bWxEj02LwjAQhu/C/ocwgjdNdUWkmoqs7CKI&#10;B63sebYZ29JmUppsrf/eCIK3GeaZ92O96U0tOmpdaVnBdBKBIM6sLjlXcEm/x0sQziNrrC2Tgjs5&#10;2CQfgzXG2t74RN3Z5yKIsItRQeF9E0vpsoIMuoltiMPtaluDPqxtLnWLtyBuajmLooU0WHJwKLCh&#10;r4Ky6vxvFPx1h0X18xuI+fXepHRMdcY7pUbDfrsC4an3b/j1vdch/ic8u4QBZPI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QbFPnBAAAA2wAAAA8AAAAAAAAAAAAAAAAAnwIA&#10;AGRycy9kb3ducmV2LnhtbFBLBQYAAAAABAAEAPcAAACNAwAAAAA=&#10;">
                  <v:imagedata r:id="rId25" o:title=""/>
                  <v:path arrowok="t"/>
                </v:shape>
                <v:shape id="Text Box 14" o:spid="_x0000_s1046" type="#_x0000_t202" style="position:absolute;left:6953;top:32289;width:29432;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72sAA&#10;AADbAAAADwAAAGRycy9kb3ducmV2LnhtbERPzYrCMBC+C/sOYRa8iKa7iEg1FVdZ9eKh3X2AoZn+&#10;YDMpTdTq0xtB8DYf3+8sV71pxIU6V1tW8DWJQBDnVtdcKvj/+x3PQTiPrLGxTApu5GCVfAyWGGt7&#10;5ZQumS9FCGEXo4LK+zaW0uUVGXQT2xIHrrCdQR9gV0rd4TWEm0Z+R9FMGqw5NFTY0qai/JSdjQJa&#10;p/Z+PLmdSX+2m11RM43kXqnhZ79egPDU+7f45T7oMH8K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72sAAAADbAAAADwAAAAAAAAAAAAAAAACYAgAAZHJzL2Rvd25y&#10;ZXYueG1sUEsFBgAAAAAEAAQA9QAAAIUDAAAAAA==&#10;" filled="f" stroked="f">
                  <v:textbox inset="0,0,0,0">
                    <w:txbxContent>
                      <w:p w14:paraId="5B34EC3E" w14:textId="05D463C7" w:rsidR="00572FE5" w:rsidRPr="00A95573" w:rsidRDefault="00572FE5" w:rsidP="00572FE5">
                        <w:pPr>
                          <w:pStyle w:val="Caption"/>
                          <w:spacing w:after="0"/>
                          <w:jc w:val="center"/>
                          <w:rPr>
                            <w:noProof/>
                            <w:sz w:val="24"/>
                          </w:rPr>
                        </w:pPr>
                        <w:r>
                          <w:t>Figure 6 grouped bar chart of start salary and mid-career salary</w:t>
                        </w:r>
                      </w:p>
                    </w:txbxContent>
                  </v:textbox>
                </v:shape>
                <w10:wrap type="square"/>
              </v:group>
            </w:pict>
          </mc:Fallback>
        </mc:AlternateContent>
      </w:r>
      <w:r>
        <w:rPr>
          <w:color w:val="auto"/>
          <w:sz w:val="24"/>
        </w:rPr>
        <w:t xml:space="preserve">This grouped bar chart shows the </w:t>
      </w:r>
      <w:r w:rsidR="003A4E20">
        <w:rPr>
          <w:color w:val="auto"/>
          <w:sz w:val="24"/>
        </w:rPr>
        <w:t>startS</w:t>
      </w:r>
      <w:r>
        <w:rPr>
          <w:color w:val="auto"/>
          <w:sz w:val="24"/>
        </w:rPr>
        <w:t>alary and the mid</w:t>
      </w:r>
      <w:r w:rsidR="003A4E20">
        <w:rPr>
          <w:color w:val="auto"/>
          <w:sz w:val="24"/>
        </w:rPr>
        <w:t>S</w:t>
      </w:r>
      <w:r>
        <w:rPr>
          <w:color w:val="auto"/>
          <w:sz w:val="24"/>
        </w:rPr>
        <w:t xml:space="preserve">alary of the degrees. The </w:t>
      </w:r>
      <w:r w:rsidR="003A4E20">
        <w:rPr>
          <w:color w:val="auto"/>
          <w:sz w:val="24"/>
        </w:rPr>
        <w:t>startS</w:t>
      </w:r>
      <w:r>
        <w:rPr>
          <w:color w:val="auto"/>
          <w:sz w:val="24"/>
        </w:rPr>
        <w:t>alary is show</w:t>
      </w:r>
      <w:r w:rsidR="003A4E20">
        <w:rPr>
          <w:color w:val="auto"/>
          <w:sz w:val="24"/>
        </w:rPr>
        <w:t>ed by the blue bar and the midS</w:t>
      </w:r>
      <w:r>
        <w:rPr>
          <w:color w:val="auto"/>
          <w:sz w:val="24"/>
        </w:rPr>
        <w:t xml:space="preserve">alary is shown by the orange bar in the grouped bar chart. The data type for </w:t>
      </w:r>
      <w:r w:rsidR="003A4E20">
        <w:rPr>
          <w:color w:val="auto"/>
          <w:sz w:val="24"/>
        </w:rPr>
        <w:t>startSalary and midS</w:t>
      </w:r>
      <w:r>
        <w:rPr>
          <w:color w:val="auto"/>
          <w:sz w:val="24"/>
        </w:rPr>
        <w:t xml:space="preserve">alary is </w:t>
      </w:r>
      <w:r>
        <w:rPr>
          <w:b/>
          <w:color w:val="auto"/>
          <w:sz w:val="24"/>
        </w:rPr>
        <w:t>numerical- ratio</w:t>
      </w:r>
      <w:r>
        <w:rPr>
          <w:color w:val="auto"/>
          <w:sz w:val="24"/>
        </w:rPr>
        <w:t xml:space="preserve"> type as there is a meaning for 0. From the chart, I can see that fo</w:t>
      </w:r>
      <w:r w:rsidR="003A4E20">
        <w:rPr>
          <w:color w:val="auto"/>
          <w:sz w:val="24"/>
        </w:rPr>
        <w:t>r most degrees, the midS</w:t>
      </w:r>
      <w:r>
        <w:rPr>
          <w:color w:val="auto"/>
          <w:sz w:val="24"/>
        </w:rPr>
        <w:t xml:space="preserve">alary is </w:t>
      </w:r>
      <w:r w:rsidR="00111B20">
        <w:rPr>
          <w:color w:val="auto"/>
          <w:sz w:val="24"/>
        </w:rPr>
        <w:t>increased</w:t>
      </w:r>
      <w:r w:rsidR="00377651">
        <w:rPr>
          <w:color w:val="auto"/>
          <w:sz w:val="24"/>
        </w:rPr>
        <w:t xml:space="preserve"> by 25%</w:t>
      </w:r>
      <w:r w:rsidR="00111B20">
        <w:rPr>
          <w:color w:val="auto"/>
          <w:sz w:val="24"/>
        </w:rPr>
        <w:t xml:space="preserve"> </w:t>
      </w:r>
      <w:r w:rsidR="003A4E20">
        <w:rPr>
          <w:color w:val="auto"/>
          <w:sz w:val="24"/>
        </w:rPr>
        <w:t>compared to startS</w:t>
      </w:r>
      <w:r w:rsidR="00111B20">
        <w:rPr>
          <w:color w:val="auto"/>
          <w:sz w:val="24"/>
        </w:rPr>
        <w:t>alary. Moreover, there are some degrees, with a raise that is minor for example nursing</w:t>
      </w:r>
      <w:r w:rsidR="00D3792E">
        <w:rPr>
          <w:color w:val="auto"/>
          <w:sz w:val="24"/>
        </w:rPr>
        <w:t>.</w:t>
      </w:r>
      <w:r w:rsidR="00377651">
        <w:rPr>
          <w:color w:val="auto"/>
          <w:sz w:val="24"/>
        </w:rPr>
        <w:t xml:space="preserve"> I chose a grouped bar chart to display this data because a grouped bar chart allows us to see both the starting and mid-career salary side by side to each other and to understand the difference between them.</w:t>
      </w:r>
    </w:p>
    <w:p w14:paraId="69477FF5" w14:textId="77777777" w:rsidR="006636EF" w:rsidRDefault="006636EF">
      <w:pPr>
        <w:rPr>
          <w:color w:val="auto"/>
          <w:sz w:val="28"/>
        </w:rPr>
      </w:pPr>
      <w:r>
        <w:rPr>
          <w:color w:val="auto"/>
          <w:sz w:val="28"/>
        </w:rPr>
        <w:br w:type="page"/>
      </w:r>
    </w:p>
    <w:p w14:paraId="617FE059" w14:textId="37FFBECD" w:rsidR="008F39EE" w:rsidRDefault="008F39EE" w:rsidP="00AD4C59">
      <w:pPr>
        <w:pStyle w:val="ContactInfo"/>
        <w:spacing w:after="240"/>
        <w:jc w:val="both"/>
        <w:rPr>
          <w:color w:val="auto"/>
          <w:sz w:val="24"/>
        </w:rPr>
      </w:pPr>
      <w:r w:rsidRPr="00F737E1">
        <w:rPr>
          <w:color w:val="auto"/>
          <w:sz w:val="28"/>
        </w:rPr>
        <w:lastRenderedPageBreak/>
        <w:t>Conclusion:</w:t>
      </w:r>
    </w:p>
    <w:p w14:paraId="611CC288" w14:textId="1BE2F73B" w:rsidR="002E02D2" w:rsidRDefault="00AD4C59" w:rsidP="00AD4C59">
      <w:pPr>
        <w:pStyle w:val="ContactInfo"/>
        <w:spacing w:after="240"/>
        <w:jc w:val="both"/>
        <w:rPr>
          <w:color w:val="auto"/>
          <w:sz w:val="24"/>
        </w:rPr>
      </w:pPr>
      <w:r>
        <w:rPr>
          <w:color w:val="auto"/>
          <w:sz w:val="24"/>
        </w:rPr>
        <w:t>In conclusion, the change between</w:t>
      </w:r>
      <w:r w:rsidR="003A4E20">
        <w:rPr>
          <w:color w:val="auto"/>
          <w:sz w:val="24"/>
        </w:rPr>
        <w:t xml:space="preserve"> the startSalary and midS</w:t>
      </w:r>
      <w:r>
        <w:rPr>
          <w:color w:val="auto"/>
          <w:sz w:val="24"/>
        </w:rPr>
        <w:t>alary of certain degrees is greater than other salary. There are som</w:t>
      </w:r>
      <w:r w:rsidR="003A4E20">
        <w:rPr>
          <w:color w:val="auto"/>
          <w:sz w:val="24"/>
        </w:rPr>
        <w:t>e salaries where the midSalary is twice of the startS</w:t>
      </w:r>
      <w:r>
        <w:rPr>
          <w:color w:val="auto"/>
          <w:sz w:val="24"/>
        </w:rPr>
        <w:t xml:space="preserve">alary while other </w:t>
      </w:r>
      <w:r w:rsidR="00377651">
        <w:rPr>
          <w:color w:val="auto"/>
          <w:sz w:val="24"/>
        </w:rPr>
        <w:t xml:space="preserve">have a 25% increase to it. In addition to this the field in which the degrees belong in had little effect on the starting salary. However, from looking at the graphs, it can be said that mostly engineering </w:t>
      </w:r>
      <w:r w:rsidR="003A4E20">
        <w:rPr>
          <w:color w:val="auto"/>
          <w:sz w:val="24"/>
        </w:rPr>
        <w:t>degrees have a higher startS</w:t>
      </w:r>
      <w:r w:rsidR="00377651">
        <w:rPr>
          <w:color w:val="auto"/>
          <w:sz w:val="24"/>
        </w:rPr>
        <w:t xml:space="preserve">alary. From the </w:t>
      </w:r>
      <w:r w:rsidR="003A4E20">
        <w:rPr>
          <w:color w:val="auto"/>
          <w:sz w:val="24"/>
        </w:rPr>
        <w:t>charts, it was pointed out that Maths and Philosophy had the highest difference and Nursing and Physician Assistant had the lowest difference.</w:t>
      </w:r>
    </w:p>
    <w:p w14:paraId="6D334C80" w14:textId="221F0862" w:rsidR="001A7D67" w:rsidRPr="002E02D2" w:rsidRDefault="001A7D67" w:rsidP="00AD4C59">
      <w:pPr>
        <w:pStyle w:val="ContactInfo"/>
        <w:spacing w:after="240"/>
        <w:jc w:val="both"/>
        <w:rPr>
          <w:color w:val="auto"/>
          <w:sz w:val="24"/>
        </w:rPr>
      </w:pPr>
      <w:r>
        <w:rPr>
          <w:color w:val="auto"/>
          <w:sz w:val="24"/>
        </w:rPr>
        <w:t xml:space="preserve">During pre-processing the data, I learned that it is crucial that the data is in the correct data type for accurate visualisation to take place. I ran into a problem due to the data types of my data not be correct </w:t>
      </w:r>
      <w:r w:rsidR="00F33215">
        <w:rPr>
          <w:color w:val="auto"/>
          <w:sz w:val="24"/>
        </w:rPr>
        <w:t>and so I had to change the current data types of the variables by removing any information</w:t>
      </w:r>
      <w:r w:rsidR="001E478A">
        <w:rPr>
          <w:color w:val="auto"/>
          <w:sz w:val="24"/>
        </w:rPr>
        <w:t xml:space="preserve"> that was overriding the code. In this data, I had to remove the $ dollar and commas from the data in order to assign the data type as </w:t>
      </w:r>
      <w:r w:rsidR="001E478A">
        <w:rPr>
          <w:i/>
          <w:color w:val="auto"/>
          <w:sz w:val="24"/>
        </w:rPr>
        <w:t>float64</w:t>
      </w:r>
      <w:r w:rsidR="001E478A">
        <w:rPr>
          <w:color w:val="auto"/>
          <w:sz w:val="24"/>
        </w:rPr>
        <w:t xml:space="preserve"> from </w:t>
      </w:r>
      <w:r w:rsidR="001E478A" w:rsidRPr="001E478A">
        <w:rPr>
          <w:i/>
          <w:color w:val="auto"/>
          <w:sz w:val="24"/>
        </w:rPr>
        <w:t>object</w:t>
      </w:r>
      <w:r w:rsidR="001E478A">
        <w:rPr>
          <w:color w:val="auto"/>
          <w:sz w:val="24"/>
        </w:rPr>
        <w:t>.</w:t>
      </w:r>
      <w:r>
        <w:rPr>
          <w:color w:val="auto"/>
          <w:sz w:val="24"/>
        </w:rPr>
        <w:t xml:space="preserve"> For next time, I will find data that is in pounds (£) rather than dollars as it would have been helpful to see which degree earns the most and least in the UK.</w:t>
      </w:r>
    </w:p>
    <w:p w14:paraId="171DAC99" w14:textId="3F4C0457" w:rsidR="002E02D2" w:rsidRDefault="002E02D2" w:rsidP="00486865">
      <w:pPr>
        <w:pStyle w:val="ContactInfo"/>
        <w:jc w:val="both"/>
        <w:rPr>
          <w:color w:val="auto"/>
          <w:sz w:val="24"/>
        </w:rPr>
      </w:pPr>
      <w:r>
        <w:rPr>
          <w:color w:val="auto"/>
          <w:sz w:val="28"/>
        </w:rPr>
        <w:t>Reference:</w:t>
      </w:r>
    </w:p>
    <w:p w14:paraId="1C85D5E9" w14:textId="77777777" w:rsidR="00387E4E" w:rsidRDefault="00E3044B" w:rsidP="00387E4E">
      <w:pPr>
        <w:pStyle w:val="ContactInfo"/>
        <w:numPr>
          <w:ilvl w:val="0"/>
          <w:numId w:val="21"/>
        </w:numPr>
        <w:ind w:left="426" w:hanging="426"/>
        <w:jc w:val="left"/>
        <w:rPr>
          <w:color w:val="auto"/>
          <w:sz w:val="24"/>
        </w:rPr>
      </w:pPr>
      <w:hyperlink r:id="rId26" w:history="1">
        <w:r w:rsidR="001E478A" w:rsidRPr="002C14FC">
          <w:rPr>
            <w:rStyle w:val="Hyperlink"/>
            <w:sz w:val="24"/>
          </w:rPr>
          <w:t>https://www.independent.co.uk/news/business/news/the-10-best-degree-subjects-if-you-want-to-make-a-lot-of-money-after-university-a6981951.html</w:t>
        </w:r>
      </w:hyperlink>
      <w:r w:rsidR="001E478A">
        <w:rPr>
          <w:color w:val="auto"/>
          <w:sz w:val="24"/>
        </w:rPr>
        <w:t xml:space="preserve"> - Article (accessed on 07/12/18)</w:t>
      </w:r>
    </w:p>
    <w:p w14:paraId="22D0ED51" w14:textId="509ADFA5" w:rsidR="00387E4E" w:rsidRPr="00387E4E" w:rsidRDefault="00E3044B" w:rsidP="00387E4E">
      <w:pPr>
        <w:pStyle w:val="ContactInfo"/>
        <w:numPr>
          <w:ilvl w:val="0"/>
          <w:numId w:val="21"/>
        </w:numPr>
        <w:ind w:left="426" w:hanging="426"/>
        <w:jc w:val="left"/>
        <w:rPr>
          <w:rStyle w:val="Hyperlink"/>
          <w:color w:val="auto"/>
          <w:sz w:val="24"/>
          <w:u w:val="none"/>
        </w:rPr>
      </w:pPr>
      <w:hyperlink r:id="rId27" w:history="1">
        <w:r w:rsidR="00387E4E" w:rsidRPr="00387E4E">
          <w:rPr>
            <w:rStyle w:val="Hyperlink"/>
            <w:sz w:val="24"/>
          </w:rPr>
          <w:t>https://www.bbc.co.uk/news/education-41693230</w:t>
        </w:r>
      </w:hyperlink>
      <w:r w:rsidR="00387E4E" w:rsidRPr="00387E4E">
        <w:rPr>
          <w:rStyle w:val="Hyperlink"/>
          <w:color w:val="auto"/>
          <w:sz w:val="24"/>
          <w:u w:val="none"/>
        </w:rPr>
        <w:t xml:space="preserve"> </w:t>
      </w:r>
      <w:r w:rsidR="00387E4E">
        <w:rPr>
          <w:rStyle w:val="Hyperlink"/>
          <w:color w:val="auto"/>
          <w:sz w:val="24"/>
          <w:u w:val="none"/>
        </w:rPr>
        <w:t>- (accessed on 07/12/18)</w:t>
      </w:r>
    </w:p>
    <w:p w14:paraId="68719C4A" w14:textId="0611134E" w:rsidR="00387E4E" w:rsidRPr="00387E4E" w:rsidRDefault="00E3044B" w:rsidP="00387E4E">
      <w:pPr>
        <w:pStyle w:val="ContactInfo"/>
        <w:numPr>
          <w:ilvl w:val="0"/>
          <w:numId w:val="21"/>
        </w:numPr>
        <w:ind w:left="426" w:hanging="426"/>
        <w:jc w:val="left"/>
        <w:rPr>
          <w:rStyle w:val="Hyperlink"/>
          <w:color w:val="auto"/>
          <w:sz w:val="24"/>
          <w:u w:val="none"/>
        </w:rPr>
      </w:pPr>
      <w:hyperlink r:id="rId28" w:history="1">
        <w:r w:rsidR="00F50316" w:rsidRPr="008B3A78">
          <w:rPr>
            <w:rStyle w:val="Hyperlink"/>
            <w:sz w:val="24"/>
          </w:rPr>
          <w:t>https://www.kaggle.com/cdelany7/exploration-of-college-salaries-by-major</w:t>
        </w:r>
      </w:hyperlink>
      <w:r w:rsidR="00387E4E">
        <w:rPr>
          <w:rStyle w:val="Hyperlink"/>
          <w:color w:val="auto"/>
          <w:sz w:val="24"/>
          <w:u w:val="none"/>
        </w:rPr>
        <w:t xml:space="preserve"> - (accessed on 07/12/18)</w:t>
      </w:r>
    </w:p>
    <w:p w14:paraId="4108F5DD" w14:textId="73F711C5" w:rsidR="00387E4E" w:rsidRPr="00387E4E" w:rsidRDefault="00E3044B" w:rsidP="00387E4E">
      <w:pPr>
        <w:pStyle w:val="ContactInfo"/>
        <w:numPr>
          <w:ilvl w:val="0"/>
          <w:numId w:val="21"/>
        </w:numPr>
        <w:ind w:left="426" w:hanging="426"/>
        <w:jc w:val="left"/>
        <w:rPr>
          <w:color w:val="auto"/>
          <w:sz w:val="24"/>
        </w:rPr>
      </w:pPr>
      <w:hyperlink r:id="rId29" w:history="1">
        <w:r w:rsidR="00387E4E" w:rsidRPr="001E478A">
          <w:rPr>
            <w:rStyle w:val="Hyperlink"/>
            <w:sz w:val="24"/>
          </w:rPr>
          <w:t>https://www.otago.ac.nz/courses/otago036839.html</w:t>
        </w:r>
      </w:hyperlink>
      <w:r w:rsidR="00387E4E">
        <w:rPr>
          <w:rStyle w:val="Hyperlink"/>
          <w:color w:val="auto"/>
          <w:sz w:val="24"/>
          <w:u w:val="none"/>
        </w:rPr>
        <w:t xml:space="preserve"> - (accessed on 08/12/18)</w:t>
      </w:r>
    </w:p>
    <w:p w14:paraId="78D785A7" w14:textId="581E3DC6" w:rsidR="00F50316" w:rsidRPr="00387E4E" w:rsidRDefault="00E3044B" w:rsidP="00387E4E">
      <w:pPr>
        <w:pStyle w:val="ContactInfo"/>
        <w:numPr>
          <w:ilvl w:val="0"/>
          <w:numId w:val="21"/>
        </w:numPr>
        <w:ind w:left="426" w:hanging="426"/>
        <w:jc w:val="both"/>
        <w:rPr>
          <w:color w:val="auto"/>
          <w:sz w:val="24"/>
        </w:rPr>
      </w:pPr>
      <w:hyperlink r:id="rId30" w:anchor="plot-column-values-as-a-bar-plot" w:history="1">
        <w:r w:rsidR="00F50316" w:rsidRPr="008B3A78">
          <w:rPr>
            <w:rStyle w:val="Hyperlink"/>
            <w:sz w:val="24"/>
          </w:rPr>
          <w:t>http://queirozf.com/entries/pandas-dataframe-plot-examples-with-matplotlib-pyplot#plot-column-values-as-a-bar-plot</w:t>
        </w:r>
      </w:hyperlink>
      <w:r w:rsidR="00387E4E">
        <w:rPr>
          <w:color w:val="auto"/>
          <w:sz w:val="24"/>
        </w:rPr>
        <w:t xml:space="preserve"> – used as reference to plot some of the graphs (accessed on 09/12/18)</w:t>
      </w:r>
    </w:p>
    <w:sectPr w:rsidR="00F50316" w:rsidRPr="00387E4E">
      <w:footerReference w:type="default" r:id="rId3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0E0E1" w14:textId="77777777" w:rsidR="00E3044B" w:rsidRDefault="00E3044B" w:rsidP="00C6554A">
      <w:pPr>
        <w:spacing w:before="0" w:after="0" w:line="240" w:lineRule="auto"/>
      </w:pPr>
      <w:r>
        <w:separator/>
      </w:r>
    </w:p>
  </w:endnote>
  <w:endnote w:type="continuationSeparator" w:id="0">
    <w:p w14:paraId="0CDFC89E" w14:textId="77777777" w:rsidR="00E3044B" w:rsidRDefault="00E3044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5835814"/>
      <w:docPartObj>
        <w:docPartGallery w:val="Page Numbers (Bottom of Page)"/>
        <w:docPartUnique/>
      </w:docPartObj>
    </w:sdtPr>
    <w:sdtEndPr>
      <w:rPr>
        <w:noProof/>
      </w:rPr>
    </w:sdtEndPr>
    <w:sdtContent>
      <w:p w14:paraId="1E9C6BF9" w14:textId="41747E4F" w:rsidR="00596B1F" w:rsidRDefault="00596B1F">
        <w:pPr>
          <w:pStyle w:val="Footer"/>
        </w:pPr>
        <w:r>
          <w:fldChar w:fldCharType="begin"/>
        </w:r>
        <w:r>
          <w:instrText xml:space="preserve"> PAGE   \* MERGEFORMAT </w:instrText>
        </w:r>
        <w:r>
          <w:fldChar w:fldCharType="separate"/>
        </w:r>
        <w:r w:rsidR="00E44739">
          <w:rPr>
            <w:noProof/>
          </w:rPr>
          <w:t>5</w:t>
        </w:r>
        <w:r>
          <w:rPr>
            <w:noProof/>
          </w:rPr>
          <w:fldChar w:fldCharType="end"/>
        </w:r>
      </w:p>
    </w:sdtContent>
  </w:sdt>
  <w:p w14:paraId="4E763252" w14:textId="081EBF45" w:rsidR="002163EE" w:rsidRDefault="00E30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C8711" w14:textId="77777777" w:rsidR="00E3044B" w:rsidRDefault="00E3044B" w:rsidP="00C6554A">
      <w:pPr>
        <w:spacing w:before="0" w:after="0" w:line="240" w:lineRule="auto"/>
      </w:pPr>
      <w:r>
        <w:separator/>
      </w:r>
    </w:p>
  </w:footnote>
  <w:footnote w:type="continuationSeparator" w:id="0">
    <w:p w14:paraId="189D5800" w14:textId="77777777" w:rsidR="00E3044B" w:rsidRDefault="00E3044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C0B0E18"/>
    <w:multiLevelType w:val="multilevel"/>
    <w:tmpl w:val="E49E0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33FF6"/>
    <w:multiLevelType w:val="multilevel"/>
    <w:tmpl w:val="F7DA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61EE8"/>
    <w:multiLevelType w:val="multilevel"/>
    <w:tmpl w:val="D854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E07DA"/>
    <w:multiLevelType w:val="hybridMultilevel"/>
    <w:tmpl w:val="AB403DDC"/>
    <w:lvl w:ilvl="0" w:tplc="F50C5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BD33A5"/>
    <w:multiLevelType w:val="hybridMultilevel"/>
    <w:tmpl w:val="F5A8B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2D3A0B"/>
    <w:multiLevelType w:val="multilevel"/>
    <w:tmpl w:val="0F3A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8"/>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EE"/>
    <w:rsid w:val="000846A5"/>
    <w:rsid w:val="00094BF9"/>
    <w:rsid w:val="000B3FCF"/>
    <w:rsid w:val="001062C9"/>
    <w:rsid w:val="00111B20"/>
    <w:rsid w:val="001159FF"/>
    <w:rsid w:val="00123A88"/>
    <w:rsid w:val="00123F32"/>
    <w:rsid w:val="001A1AC6"/>
    <w:rsid w:val="001A7D67"/>
    <w:rsid w:val="001E478A"/>
    <w:rsid w:val="001F35D2"/>
    <w:rsid w:val="001F5CFA"/>
    <w:rsid w:val="002554CD"/>
    <w:rsid w:val="0026695B"/>
    <w:rsid w:val="00273911"/>
    <w:rsid w:val="00292DBC"/>
    <w:rsid w:val="00293B83"/>
    <w:rsid w:val="002B4294"/>
    <w:rsid w:val="002E02D2"/>
    <w:rsid w:val="002E3852"/>
    <w:rsid w:val="00304A8A"/>
    <w:rsid w:val="00333D0D"/>
    <w:rsid w:val="00377651"/>
    <w:rsid w:val="00387E4E"/>
    <w:rsid w:val="003A4E20"/>
    <w:rsid w:val="003A6D16"/>
    <w:rsid w:val="003D0C76"/>
    <w:rsid w:val="00460365"/>
    <w:rsid w:val="00486865"/>
    <w:rsid w:val="0049584E"/>
    <w:rsid w:val="004C049F"/>
    <w:rsid w:val="004C6FB6"/>
    <w:rsid w:val="004D47D4"/>
    <w:rsid w:val="005000E2"/>
    <w:rsid w:val="00537E63"/>
    <w:rsid w:val="00572FE5"/>
    <w:rsid w:val="00596B1F"/>
    <w:rsid w:val="006035ED"/>
    <w:rsid w:val="006636EF"/>
    <w:rsid w:val="0069433A"/>
    <w:rsid w:val="00696D85"/>
    <w:rsid w:val="006A3CE7"/>
    <w:rsid w:val="006E6478"/>
    <w:rsid w:val="007463C0"/>
    <w:rsid w:val="007E6AAF"/>
    <w:rsid w:val="00844032"/>
    <w:rsid w:val="00860219"/>
    <w:rsid w:val="00865C1A"/>
    <w:rsid w:val="008E2F9F"/>
    <w:rsid w:val="008F1B49"/>
    <w:rsid w:val="008F39EE"/>
    <w:rsid w:val="009205A4"/>
    <w:rsid w:val="00933B0E"/>
    <w:rsid w:val="009420B8"/>
    <w:rsid w:val="009714E6"/>
    <w:rsid w:val="009D4A07"/>
    <w:rsid w:val="00A108A7"/>
    <w:rsid w:val="00A24086"/>
    <w:rsid w:val="00A64077"/>
    <w:rsid w:val="00A85F9E"/>
    <w:rsid w:val="00A92961"/>
    <w:rsid w:val="00A94663"/>
    <w:rsid w:val="00AD4C59"/>
    <w:rsid w:val="00AF7A27"/>
    <w:rsid w:val="00B46FE9"/>
    <w:rsid w:val="00B835E1"/>
    <w:rsid w:val="00B9783D"/>
    <w:rsid w:val="00C019D7"/>
    <w:rsid w:val="00C24CE2"/>
    <w:rsid w:val="00C6554A"/>
    <w:rsid w:val="00CB34E1"/>
    <w:rsid w:val="00CD1726"/>
    <w:rsid w:val="00CE2ADB"/>
    <w:rsid w:val="00CF4BE4"/>
    <w:rsid w:val="00D14CBB"/>
    <w:rsid w:val="00D2195F"/>
    <w:rsid w:val="00D32759"/>
    <w:rsid w:val="00D3792E"/>
    <w:rsid w:val="00D4541A"/>
    <w:rsid w:val="00D45CA3"/>
    <w:rsid w:val="00D61E7F"/>
    <w:rsid w:val="00E3044B"/>
    <w:rsid w:val="00E44739"/>
    <w:rsid w:val="00EA6529"/>
    <w:rsid w:val="00EA779F"/>
    <w:rsid w:val="00EB0E9A"/>
    <w:rsid w:val="00EB2E3A"/>
    <w:rsid w:val="00EB71D9"/>
    <w:rsid w:val="00ED7C44"/>
    <w:rsid w:val="00F14F03"/>
    <w:rsid w:val="00F33215"/>
    <w:rsid w:val="00F50316"/>
    <w:rsid w:val="00F737E1"/>
    <w:rsid w:val="00F73AAC"/>
    <w:rsid w:val="00F8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D47C3"/>
  <w15:chartTrackingRefBased/>
  <w15:docId w15:val="{69B44319-9212-452F-BF6D-AFAB4B5B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8F3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16604">
      <w:bodyDiv w:val="1"/>
      <w:marLeft w:val="0"/>
      <w:marRight w:val="0"/>
      <w:marTop w:val="0"/>
      <w:marBottom w:val="0"/>
      <w:divBdr>
        <w:top w:val="none" w:sz="0" w:space="0" w:color="auto"/>
        <w:left w:val="none" w:sz="0" w:space="0" w:color="auto"/>
        <w:bottom w:val="none" w:sz="0" w:space="0" w:color="auto"/>
        <w:right w:val="none" w:sz="0" w:space="0" w:color="auto"/>
      </w:divBdr>
    </w:div>
    <w:div w:id="678967386">
      <w:bodyDiv w:val="1"/>
      <w:marLeft w:val="0"/>
      <w:marRight w:val="0"/>
      <w:marTop w:val="0"/>
      <w:marBottom w:val="0"/>
      <w:divBdr>
        <w:top w:val="none" w:sz="0" w:space="0" w:color="auto"/>
        <w:left w:val="none" w:sz="0" w:space="0" w:color="auto"/>
        <w:bottom w:val="none" w:sz="0" w:space="0" w:color="auto"/>
        <w:right w:val="none" w:sz="0" w:space="0" w:color="auto"/>
      </w:divBdr>
    </w:div>
    <w:div w:id="978265169">
      <w:bodyDiv w:val="1"/>
      <w:marLeft w:val="0"/>
      <w:marRight w:val="0"/>
      <w:marTop w:val="0"/>
      <w:marBottom w:val="0"/>
      <w:divBdr>
        <w:top w:val="none" w:sz="0" w:space="0" w:color="auto"/>
        <w:left w:val="none" w:sz="0" w:space="0" w:color="auto"/>
        <w:bottom w:val="none" w:sz="0" w:space="0" w:color="auto"/>
        <w:right w:val="none" w:sz="0" w:space="0" w:color="auto"/>
      </w:divBdr>
    </w:div>
    <w:div w:id="112095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6.tmp"/><Relationship Id="rId26" Type="http://schemas.openxmlformats.org/officeDocument/2006/relationships/hyperlink" Target="https://www.independent.co.uk/news/business/news/the-10-best-degree-subjects-if-you-want-to-make-a-lot-of-money-after-university-a6981951.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13.png"/><Relationship Id="rId29" Type="http://schemas.openxmlformats.org/officeDocument/2006/relationships/hyperlink" Target="https://www.otago.ac.nz/courses/otago03683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cdelany7/exploration-of-college-salaries-by-major" TargetMode="External"/><Relationship Id="rId10" Type="http://schemas.openxmlformats.org/officeDocument/2006/relationships/image" Target="media/image3.png"/><Relationship Id="rId19" Type="http://schemas.openxmlformats.org/officeDocument/2006/relationships/image" Target="media/image7.tmp"/><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yperlink" Target="https://www.bbc.co.uk/news/education-41693230" TargetMode="External"/><Relationship Id="rId30" Type="http://schemas.openxmlformats.org/officeDocument/2006/relationships/hyperlink" Target="http://queirozf.com/entries/pandas-dataframe-plot-examples-with-matplotlib-pyplot" TargetMode="External"/><Relationship Id="rId8" Type="http://schemas.openxmlformats.org/officeDocument/2006/relationships/image" Target="media/image1.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TASSIUM\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6A3E-256A-413C-A1A6-2A2C8F83D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TotalTime>
  <Pages>7</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POTASSIUM</dc:creator>
  <cp:keywords/>
  <dc:description/>
  <cp:lastModifiedBy>POTASSIUM</cp:lastModifiedBy>
  <cp:revision>2</cp:revision>
  <cp:lastPrinted>2018-12-12T23:31:00Z</cp:lastPrinted>
  <dcterms:created xsi:type="dcterms:W3CDTF">2019-10-02T22:00:00Z</dcterms:created>
  <dcterms:modified xsi:type="dcterms:W3CDTF">2019-10-02T22:00:00Z</dcterms:modified>
</cp:coreProperties>
</file>